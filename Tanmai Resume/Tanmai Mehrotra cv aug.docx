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70"/>
        <w:gridCol w:w="6930"/>
      </w:tblGrid>
      <w:tr w:rsidR="002C2CDD" w:rsidRPr="00906BEE" w14:paraId="2F5FFE35" w14:textId="77777777" w:rsidTr="000E5BC6">
        <w:tc>
          <w:tcPr>
            <w:tcW w:w="3870" w:type="dxa"/>
            <w:tcMar>
              <w:top w:w="504" w:type="dxa"/>
              <w:right w:w="720" w:type="dxa"/>
            </w:tcMar>
          </w:tcPr>
          <w:bookmarkStart w:id="0" w:name="_Hlk34405034"/>
          <w:p w14:paraId="1CE73FDA" w14:textId="62A8CBFB" w:rsidR="00523479" w:rsidRPr="00356AC6" w:rsidRDefault="00E02DCD" w:rsidP="00523479">
            <w:pPr>
              <w:pStyle w:val="Initials"/>
              <w:rPr>
                <w:color w:val="auto"/>
              </w:rPr>
            </w:pPr>
            <w:r w:rsidRPr="00356AC6">
              <w:rPr>
                <w:noProof/>
                <w:color w:val="auto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77FBB9B" wp14:editId="61E9681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791325" cy="1786890"/>
                      <wp:effectExtent l="0" t="0" r="9525" b="381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91325" cy="1787236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1709CF" id="Group 1" o:spid="_x0000_s1026" alt="Title: Header graphics" style="position:absolute;margin-left:0;margin-top:-38.15pt;width:534.75pt;height:140.7pt;z-index:-251657216;mso-position-horizontal:left;mso-position-vertical-relative:page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bfbfbf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bfbfbf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CA6CD2">
              <w:rPr>
                <w:color w:val="auto"/>
              </w:rPr>
              <w:t>TM</w:t>
            </w:r>
          </w:p>
          <w:p w14:paraId="6E894FC1" w14:textId="77777777" w:rsidR="00A50939" w:rsidRPr="00906BEE" w:rsidRDefault="00267553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CCEB49447FC4427A71B992CC63A7553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24C59CD8" w14:textId="77777777" w:rsidR="002C2CDD" w:rsidRPr="00906BEE" w:rsidRDefault="00A06993" w:rsidP="00A06993">
            <w:r>
              <w:rPr>
                <w:b/>
                <w:bCs/>
                <w:i/>
                <w:iCs/>
                <w:sz w:val="23"/>
                <w:szCs w:val="23"/>
              </w:rPr>
              <w:t xml:space="preserve">Versatile, </w:t>
            </w:r>
            <w:r w:rsidR="00157B54">
              <w:rPr>
                <w:b/>
                <w:bCs/>
                <w:i/>
                <w:iCs/>
                <w:sz w:val="23"/>
                <w:szCs w:val="23"/>
              </w:rPr>
              <w:t xml:space="preserve">motivational, client-facing,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high-energy professional </w:t>
            </w:r>
            <w:r>
              <w:rPr>
                <w:i/>
                <w:iCs/>
                <w:sz w:val="23"/>
                <w:szCs w:val="23"/>
              </w:rPr>
              <w:t xml:space="preserve">with expertise in python, databases and various open source technologies holding experience with an organization of repute in </w:t>
            </w:r>
            <w:r>
              <w:rPr>
                <w:b/>
                <w:bCs/>
                <w:i/>
                <w:iCs/>
                <w:sz w:val="23"/>
                <w:szCs w:val="23"/>
              </w:rPr>
              <w:t>the IT industry.</w:t>
            </w:r>
          </w:p>
          <w:p w14:paraId="4C1EDC84" w14:textId="77777777" w:rsidR="002C2CDD" w:rsidRPr="00906BEE" w:rsidRDefault="0026755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4835858E0A3A466387C17E114D36B83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56FE89D2" w14:textId="7B3D9296" w:rsidR="00CE711F" w:rsidRPr="0084741A" w:rsidRDefault="008A633A" w:rsidP="00157B54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84741A">
              <w:t>Py</w:t>
            </w:r>
            <w:r>
              <w:t>S</w:t>
            </w:r>
            <w:r w:rsidRPr="0084741A">
              <w:t>park</w:t>
            </w:r>
            <w:proofErr w:type="spellEnd"/>
            <w:r>
              <w:t>,</w:t>
            </w:r>
            <w:r w:rsidRPr="0084741A">
              <w:t xml:space="preserve"> </w:t>
            </w:r>
            <w:r w:rsidR="00CE711F" w:rsidRPr="0084741A">
              <w:t xml:space="preserve">Python, </w:t>
            </w:r>
            <w:r w:rsidR="00D92C59">
              <w:t>Informatica</w:t>
            </w:r>
          </w:p>
          <w:p w14:paraId="7DFA1D45" w14:textId="4668B9E1" w:rsidR="00CE711F" w:rsidRDefault="00CE711F" w:rsidP="00157B54">
            <w:pPr>
              <w:pStyle w:val="ListParagraph"/>
              <w:numPr>
                <w:ilvl w:val="0"/>
                <w:numId w:val="13"/>
              </w:numPr>
            </w:pPr>
            <w:r w:rsidRPr="0084741A">
              <w:t>AW</w:t>
            </w:r>
            <w:r w:rsidR="00AC0D13">
              <w:t>S Glue, EC2, S3, AWS Neptune, Step functions, Lambda, GCP services</w:t>
            </w:r>
          </w:p>
          <w:p w14:paraId="3AAFD244" w14:textId="18BE0C0F" w:rsidR="005F2216" w:rsidRPr="0084741A" w:rsidRDefault="005F2216" w:rsidP="005F2216">
            <w:pPr>
              <w:pStyle w:val="ListParagraph"/>
              <w:numPr>
                <w:ilvl w:val="0"/>
                <w:numId w:val="13"/>
              </w:numPr>
            </w:pPr>
            <w:r>
              <w:t>Classification and regression algorithms, NLP, Modal optimization</w:t>
            </w:r>
          </w:p>
          <w:p w14:paraId="7F41D40D" w14:textId="50564E12" w:rsidR="00CE711F" w:rsidRPr="0084741A" w:rsidRDefault="009C0A51" w:rsidP="00157B54">
            <w:pPr>
              <w:pStyle w:val="ListParagraph"/>
              <w:numPr>
                <w:ilvl w:val="0"/>
                <w:numId w:val="13"/>
              </w:numPr>
            </w:pPr>
            <w:r>
              <w:t>SQL</w:t>
            </w:r>
            <w:r w:rsidR="00CE711F" w:rsidRPr="0084741A">
              <w:t>, S3</w:t>
            </w:r>
            <w:r w:rsidR="00AC0D13">
              <w:t>, Athena, Redshift, AWS RDS, Graph Database</w:t>
            </w:r>
          </w:p>
          <w:p w14:paraId="1B70FDD2" w14:textId="3138155B" w:rsidR="00CE711F" w:rsidRPr="0084741A" w:rsidRDefault="00CE711F" w:rsidP="00157B54">
            <w:pPr>
              <w:pStyle w:val="ListParagraph"/>
              <w:numPr>
                <w:ilvl w:val="0"/>
                <w:numId w:val="13"/>
              </w:numPr>
            </w:pPr>
            <w:r w:rsidRPr="0084741A">
              <w:t xml:space="preserve">Kafka, HDFS, Sqoop, </w:t>
            </w:r>
            <w:r w:rsidR="009C0A51">
              <w:t>Hive</w:t>
            </w:r>
          </w:p>
          <w:p w14:paraId="44F753C4" w14:textId="77777777" w:rsidR="00CE711F" w:rsidRPr="0084741A" w:rsidRDefault="00CE711F" w:rsidP="00157B54">
            <w:pPr>
              <w:pStyle w:val="ListParagraph"/>
              <w:numPr>
                <w:ilvl w:val="0"/>
                <w:numId w:val="13"/>
              </w:numPr>
            </w:pPr>
            <w:r w:rsidRPr="0084741A">
              <w:t>Windows, Linux</w:t>
            </w:r>
          </w:p>
          <w:p w14:paraId="6C20F756" w14:textId="77777777" w:rsidR="00CE711F" w:rsidRDefault="00CE711F" w:rsidP="00157B54">
            <w:pPr>
              <w:pStyle w:val="ListParagraph"/>
              <w:numPr>
                <w:ilvl w:val="0"/>
                <w:numId w:val="13"/>
              </w:numPr>
            </w:pPr>
            <w:r w:rsidRPr="0084741A">
              <w:t>Git, TFS</w:t>
            </w:r>
          </w:p>
          <w:p w14:paraId="47BD7D2D" w14:textId="77777777" w:rsidR="0084741A" w:rsidRPr="0084741A" w:rsidRDefault="0084741A" w:rsidP="00157B54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84741A">
              <w:t>Jupyter</w:t>
            </w:r>
            <w:proofErr w:type="spellEnd"/>
            <w:r w:rsidRPr="0084741A">
              <w:t xml:space="preserve"> Notebook,</w:t>
            </w:r>
            <w:r>
              <w:t xml:space="preserve"> </w:t>
            </w:r>
            <w:proofErr w:type="spellStart"/>
            <w:r>
              <w:t>Pycharm</w:t>
            </w:r>
            <w:proofErr w:type="spellEnd"/>
          </w:p>
          <w:p w14:paraId="56A156CC" w14:textId="66891651" w:rsidR="00CE711F" w:rsidRDefault="009C0A51" w:rsidP="00157B54">
            <w:pPr>
              <w:pStyle w:val="ListParagraph"/>
              <w:numPr>
                <w:ilvl w:val="0"/>
                <w:numId w:val="13"/>
              </w:numPr>
            </w:pPr>
            <w:r>
              <w:t>ServiceNow</w:t>
            </w:r>
            <w:r w:rsidR="00147979">
              <w:t>, Jira</w:t>
            </w:r>
          </w:p>
          <w:p w14:paraId="6BBEA626" w14:textId="77777777" w:rsidR="00CE711F" w:rsidRDefault="0029597F" w:rsidP="00492E09">
            <w:pPr>
              <w:pStyle w:val="ListParagraph"/>
              <w:numPr>
                <w:ilvl w:val="0"/>
                <w:numId w:val="13"/>
              </w:numPr>
            </w:pPr>
            <w:r>
              <w:t>Agile</w:t>
            </w:r>
          </w:p>
          <w:p w14:paraId="068BB3B1" w14:textId="7C6E75AA" w:rsidR="00315544" w:rsidRPr="00906BEE" w:rsidRDefault="00315544" w:rsidP="009C0A51">
            <w:pPr>
              <w:ind w:left="360"/>
            </w:pPr>
          </w:p>
        </w:tc>
        <w:tc>
          <w:tcPr>
            <w:tcW w:w="693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67"/>
            </w:tblGrid>
            <w:tr w:rsidR="00C612DA" w:rsidRPr="00906BEE" w14:paraId="0748310F" w14:textId="77777777" w:rsidTr="00226AD3">
              <w:trPr>
                <w:trHeight w:hRule="exact" w:val="1301"/>
              </w:trPr>
              <w:tc>
                <w:tcPr>
                  <w:tcW w:w="6767" w:type="dxa"/>
                  <w:vAlign w:val="center"/>
                </w:tcPr>
                <w:p w14:paraId="38795023" w14:textId="1D6817DA" w:rsidR="00C612DA" w:rsidRPr="00A06993" w:rsidRDefault="00267553" w:rsidP="00C612DA">
                  <w:pPr>
                    <w:pStyle w:val="Heading1"/>
                    <w:outlineLvl w:val="0"/>
                    <w:rPr>
                      <w:sz w:val="44"/>
                      <w:szCs w:val="24"/>
                    </w:rPr>
                  </w:pPr>
                  <w:sdt>
                    <w:sdtPr>
                      <w:rPr>
                        <w:sz w:val="44"/>
                        <w:szCs w:val="24"/>
                      </w:rPr>
                      <w:alias w:val="Enter your name:"/>
                      <w:tag w:val="Enter your name:"/>
                      <w:id w:val="-296147368"/>
                      <w:placeholder>
                        <w:docPart w:val="CD19C786C7044066A6C11BE9ECCA08D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D42B4">
                        <w:rPr>
                          <w:sz w:val="44"/>
                          <w:szCs w:val="24"/>
                        </w:rPr>
                        <w:t>TANMAI MEHROTRA</w:t>
                      </w:r>
                    </w:sdtContent>
                  </w:sdt>
                </w:p>
                <w:p w14:paraId="21042975" w14:textId="7F45ABAA" w:rsidR="00906BEE" w:rsidRDefault="000E5BC6" w:rsidP="000E5BC6">
                  <w:pPr>
                    <w:pStyle w:val="Heading2"/>
                    <w:jc w:val="center"/>
                    <w:outlineLvl w:val="1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22"/>
                    </w:rPr>
                    <w:t xml:space="preserve">                                      </w:t>
                  </w:r>
                  <w:r w:rsidR="00226AD3">
                    <w:rPr>
                      <w:sz w:val="18"/>
                      <w:szCs w:val="22"/>
                    </w:rPr>
                    <w:t xml:space="preserve">        </w:t>
                  </w:r>
                  <w:r w:rsidR="00995FA2" w:rsidRPr="000B32A2">
                    <w:rPr>
                      <w:sz w:val="20"/>
                      <w:szCs w:val="20"/>
                    </w:rPr>
                    <w:t>DATA ENGINEER</w:t>
                  </w:r>
                  <w:r w:rsidRPr="000B32A2">
                    <w:rPr>
                      <w:sz w:val="20"/>
                      <w:szCs w:val="20"/>
                    </w:rPr>
                    <w:t xml:space="preserve"> | Aws architect</w:t>
                  </w:r>
                </w:p>
                <w:p w14:paraId="2A540C3C" w14:textId="4C87BEB3" w:rsidR="000B32A2" w:rsidRPr="000B32A2" w:rsidRDefault="00226AD3" w:rsidP="000B32A2">
                  <w:pPr>
                    <w:pStyle w:val="Heading2"/>
                    <w:jc w:val="center"/>
                    <w:outlineLvl w:val="1"/>
                    <w:rPr>
                      <w:color w:val="0070C0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                                              </w:t>
                  </w:r>
                  <w:r w:rsidR="000B32A2" w:rsidRPr="000B32A2">
                    <w:rPr>
                      <w:color w:val="auto"/>
                      <w:sz w:val="18"/>
                      <w:szCs w:val="18"/>
                    </w:rPr>
                    <w:t xml:space="preserve">(+91) 9899972825 | </w:t>
                  </w:r>
                  <w:hyperlink r:id="rId11" w:history="1">
                    <w:r w:rsidR="000B32A2" w:rsidRPr="000B32A2">
                      <w:rPr>
                        <w:rStyle w:val="Hyperlink"/>
                        <w:i/>
                        <w:iCs/>
                        <w:caps w:val="0"/>
                        <w:sz w:val="18"/>
                        <w:szCs w:val="18"/>
                      </w:rPr>
                      <w:t>tm81739@gmail.com</w:t>
                    </w:r>
                  </w:hyperlink>
                </w:p>
                <w:p w14:paraId="37B71FB5" w14:textId="47A77F19" w:rsidR="00A06993" w:rsidRPr="00A06993" w:rsidRDefault="00226AD3" w:rsidP="000B32A2">
                  <w:pPr>
                    <w:pStyle w:val="Heading5"/>
                    <w:outlineLvl w:val="4"/>
                    <w:rPr>
                      <w:b/>
                      <w:bCs/>
                    </w:rPr>
                  </w:pPr>
                  <w:r w:rsidRPr="00226AD3">
                    <w:rPr>
                      <w:color w:val="0070C0"/>
                      <w:sz w:val="16"/>
                      <w:szCs w:val="16"/>
                    </w:rPr>
                    <w:t xml:space="preserve">       </w:t>
                  </w:r>
                  <w:hyperlink r:id="rId12" w:history="1">
                    <w:r w:rsidRPr="002B47EA">
                      <w:rPr>
                        <w:rStyle w:val="Hyperlink"/>
                        <w:i/>
                        <w:iCs/>
                        <w:sz w:val="16"/>
                        <w:szCs w:val="16"/>
                      </w:rPr>
                      <w:t>www.linkedin.com/in/tanmai-mehrotra-123205a2/</w:t>
                    </w:r>
                  </w:hyperlink>
                  <w:r w:rsidRPr="00226AD3">
                    <w:rPr>
                      <w:color w:val="auto"/>
                      <w:sz w:val="16"/>
                      <w:szCs w:val="16"/>
                    </w:rPr>
                    <w:t xml:space="preserve"> |</w:t>
                  </w:r>
                  <w:r w:rsidR="000B32A2" w:rsidRPr="00226AD3">
                    <w:rPr>
                      <w:color w:val="0070C0"/>
                      <w:sz w:val="16"/>
                      <w:szCs w:val="16"/>
                    </w:rPr>
                    <w:t xml:space="preserve"> </w:t>
                  </w:r>
                  <w:hyperlink r:id="rId13" w:history="1">
                    <w:r w:rsidR="000B32A2" w:rsidRPr="000B32A2">
                      <w:rPr>
                        <w:rStyle w:val="Hyperlink"/>
                        <w:sz w:val="16"/>
                        <w:szCs w:val="16"/>
                      </w:rPr>
                      <w:t>https://github.com/GitTanmai</w:t>
                    </w:r>
                  </w:hyperlink>
                  <w:r w:rsidR="000B32A2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78EB8CE" w14:textId="1E891142" w:rsidR="002C2CDD" w:rsidRPr="00906BEE" w:rsidRDefault="000E5BC6" w:rsidP="000E5BC6">
            <w:pPr>
              <w:pStyle w:val="Heading3"/>
              <w:tabs>
                <w:tab w:val="left" w:pos="458"/>
              </w:tabs>
            </w:pPr>
            <w:r>
              <w:tab/>
            </w:r>
          </w:p>
          <w:p w14:paraId="3AE544B1" w14:textId="07016B88" w:rsidR="000E5BC6" w:rsidRPr="00906BEE" w:rsidRDefault="000E5BC6" w:rsidP="000E5BC6">
            <w:pPr>
              <w:pStyle w:val="Heading4"/>
            </w:pPr>
            <w:r>
              <w:t>LEAD COnSULTANT</w:t>
            </w:r>
            <w:r w:rsidRPr="00906BEE">
              <w:t xml:space="preserve"> • </w:t>
            </w:r>
            <w:r>
              <w:t>ITC INfotech</w:t>
            </w:r>
            <w:r w:rsidRPr="00906BEE">
              <w:t xml:space="preserve"> • </w:t>
            </w:r>
            <w:r>
              <w:t>JUL 2020 - PRESENT</w:t>
            </w:r>
          </w:p>
          <w:p w14:paraId="7FB53A72" w14:textId="77777777" w:rsidR="000E5BC6" w:rsidRPr="000E5BC6" w:rsidRDefault="000E5BC6" w:rsidP="00147979">
            <w:pPr>
              <w:pStyle w:val="Heading4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Working in full capacity with Sun Life Financial as Data Engineer.</w:t>
            </w:r>
          </w:p>
          <w:p w14:paraId="4AF9CC54" w14:textId="77777777" w:rsidR="00E05CF9" w:rsidRPr="00E05CF9" w:rsidRDefault="00E05CF9" w:rsidP="00147979">
            <w:pPr>
              <w:pStyle w:val="Heading4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E05CF9">
              <w:rPr>
                <w:rFonts w:asciiTheme="minorHAnsi" w:hAnsiTheme="minorHAnsi"/>
                <w:caps w:val="0"/>
              </w:rPr>
              <w:t>Design and Develop ETL Processes in AWS Glue to migrate data from external sources like S3, Parquet/Text Files into AWS Redshift</w:t>
            </w:r>
            <w:r>
              <w:rPr>
                <w:rFonts w:asciiTheme="minorHAnsi" w:hAnsiTheme="minorHAnsi"/>
                <w:caps w:val="0"/>
              </w:rPr>
              <w:t>, AWS RDS and SQL server</w:t>
            </w:r>
            <w:r w:rsidRPr="00E05CF9">
              <w:rPr>
                <w:rFonts w:asciiTheme="minorHAnsi" w:hAnsiTheme="minorHAnsi"/>
                <w:caps w:val="0"/>
              </w:rPr>
              <w:t>.</w:t>
            </w:r>
          </w:p>
          <w:p w14:paraId="0CDF45E0" w14:textId="21AE6EFC" w:rsidR="000E5BC6" w:rsidRPr="00AC0D13" w:rsidRDefault="00E05CF9" w:rsidP="00147979">
            <w:pPr>
              <w:pStyle w:val="Heading4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 xml:space="preserve">Developed POC </w:t>
            </w:r>
            <w:r w:rsidR="008A633A">
              <w:rPr>
                <w:rFonts w:asciiTheme="minorHAnsi" w:hAnsiTheme="minorHAnsi"/>
                <w:caps w:val="0"/>
              </w:rPr>
              <w:t xml:space="preserve">on resume ranking using ML classification algorithm </w:t>
            </w:r>
            <w:r w:rsidR="00124512">
              <w:rPr>
                <w:rFonts w:asciiTheme="minorHAnsi" w:hAnsiTheme="minorHAnsi"/>
                <w:caps w:val="0"/>
              </w:rPr>
              <w:t xml:space="preserve">and NLP techniques </w:t>
            </w:r>
            <w:r w:rsidR="008A633A">
              <w:rPr>
                <w:rFonts w:asciiTheme="minorHAnsi" w:hAnsiTheme="minorHAnsi"/>
                <w:caps w:val="0"/>
              </w:rPr>
              <w:t xml:space="preserve">which </w:t>
            </w:r>
            <w:proofErr w:type="gramStart"/>
            <w:r w:rsidR="008A633A">
              <w:rPr>
                <w:rFonts w:asciiTheme="minorHAnsi" w:hAnsiTheme="minorHAnsi"/>
                <w:caps w:val="0"/>
              </w:rPr>
              <w:t xml:space="preserve">would </w:t>
            </w:r>
            <w:r w:rsidR="00124512">
              <w:rPr>
                <w:rFonts w:asciiTheme="minorHAnsi" w:hAnsiTheme="minorHAnsi"/>
                <w:caps w:val="0"/>
              </w:rPr>
              <w:t xml:space="preserve"> help</w:t>
            </w:r>
            <w:proofErr w:type="gramEnd"/>
            <w:r w:rsidR="00124512">
              <w:rPr>
                <w:rFonts w:asciiTheme="minorHAnsi" w:hAnsiTheme="minorHAnsi"/>
                <w:caps w:val="0"/>
              </w:rPr>
              <w:t xml:space="preserve"> </w:t>
            </w:r>
            <w:r w:rsidR="008A633A">
              <w:rPr>
                <w:rFonts w:asciiTheme="minorHAnsi" w:hAnsiTheme="minorHAnsi"/>
                <w:caps w:val="0"/>
              </w:rPr>
              <w:t>HR team to a perform initial level of resume screening.</w:t>
            </w:r>
          </w:p>
          <w:p w14:paraId="15E0A925" w14:textId="7C92DB80" w:rsidR="00AC0D13" w:rsidRPr="00147979" w:rsidRDefault="00AC0D13" w:rsidP="00147979">
            <w:pPr>
              <w:pStyle w:val="Heading4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 xml:space="preserve">Created POC for analyzing logs data using AWS </w:t>
            </w:r>
            <w:proofErr w:type="gramStart"/>
            <w:r>
              <w:rPr>
                <w:rFonts w:asciiTheme="minorHAnsi" w:hAnsiTheme="minorHAnsi"/>
                <w:caps w:val="0"/>
              </w:rPr>
              <w:t>Neptune(</w:t>
            </w:r>
            <w:proofErr w:type="gramEnd"/>
            <w:r>
              <w:rPr>
                <w:rFonts w:asciiTheme="minorHAnsi" w:hAnsiTheme="minorHAnsi"/>
                <w:caps w:val="0"/>
              </w:rPr>
              <w:t>Graph database)</w:t>
            </w:r>
          </w:p>
          <w:p w14:paraId="5DF9C4EE" w14:textId="77777777" w:rsidR="00147979" w:rsidRDefault="00147979" w:rsidP="00147979">
            <w:pPr>
              <w:pStyle w:val="ListParagraph"/>
            </w:pPr>
          </w:p>
          <w:p w14:paraId="28FBC678" w14:textId="4C66FBF8" w:rsidR="00147979" w:rsidRPr="00147979" w:rsidRDefault="00147979" w:rsidP="00147979">
            <w:pPr>
              <w:pStyle w:val="ListParagraph"/>
              <w:numPr>
                <w:ilvl w:val="0"/>
                <w:numId w:val="16"/>
              </w:numPr>
            </w:pPr>
            <w:r w:rsidRPr="00AF1438">
              <w:rPr>
                <w:b/>
                <w:bCs/>
                <w:u w:val="single"/>
              </w:rPr>
              <w:t>Tools/Technologies Used</w:t>
            </w:r>
            <w:r>
              <w:t xml:space="preserve">: AWS Glue, </w:t>
            </w:r>
            <w:proofErr w:type="spellStart"/>
            <w:r>
              <w:t>Pyspark</w:t>
            </w:r>
            <w:proofErr w:type="spellEnd"/>
            <w:r>
              <w:t>, Python, Step function, AWS Neptune, Redshift, Athena, RDS, Bitbucket</w:t>
            </w:r>
          </w:p>
          <w:p w14:paraId="3954A50E" w14:textId="4D7906AD" w:rsidR="002C2CDD" w:rsidRPr="00906BEE" w:rsidRDefault="00A06993" w:rsidP="007569C1">
            <w:pPr>
              <w:pStyle w:val="Heading4"/>
            </w:pPr>
            <w:r>
              <w:t>Associate</w:t>
            </w:r>
            <w:r w:rsidR="002C2CDD" w:rsidRPr="00906BEE">
              <w:t xml:space="preserve"> • </w:t>
            </w:r>
            <w:r>
              <w:t>CIANS ANALYTICS</w:t>
            </w:r>
            <w:r w:rsidR="002C2CDD" w:rsidRPr="00906BEE">
              <w:t xml:space="preserve"> • </w:t>
            </w:r>
            <w:r w:rsidR="008F0EF7">
              <w:t>JUL</w:t>
            </w:r>
            <w:r w:rsidR="00CE711F">
              <w:t xml:space="preserve"> 2019</w:t>
            </w:r>
            <w:r w:rsidR="00F47E97" w:rsidRPr="00906BEE">
              <w:t xml:space="preserve"> – </w:t>
            </w:r>
            <w:r w:rsidR="000E5BC6">
              <w:t>JUL 2020</w:t>
            </w:r>
          </w:p>
          <w:p w14:paraId="7F4CEB6A" w14:textId="77777777" w:rsidR="0084741A" w:rsidRDefault="0084741A" w:rsidP="00147979">
            <w:pPr>
              <w:pStyle w:val="ListParagraph"/>
              <w:numPr>
                <w:ilvl w:val="0"/>
                <w:numId w:val="16"/>
              </w:numPr>
            </w:pPr>
            <w:r>
              <w:t xml:space="preserve">Developed Ingestion, Validation and Monitoring Framework using Python/PostgreSQL for generating rules, validating </w:t>
            </w:r>
            <w:proofErr w:type="gramStart"/>
            <w:r>
              <w:t>those</w:t>
            </w:r>
            <w:proofErr w:type="gramEnd"/>
            <w:r>
              <w:t xml:space="preserve"> and monitoring the file before uploading them into the system.</w:t>
            </w:r>
          </w:p>
          <w:p w14:paraId="44F03FD6" w14:textId="1EC97C65" w:rsidR="0084741A" w:rsidRDefault="008F0EF7" w:rsidP="00147979">
            <w:pPr>
              <w:pStyle w:val="ListParagraph"/>
              <w:numPr>
                <w:ilvl w:val="0"/>
                <w:numId w:val="16"/>
              </w:numPr>
            </w:pPr>
            <w:r>
              <w:t>Handling complex json and performing data cleansing activities</w:t>
            </w:r>
            <w:r w:rsidR="0084741A">
              <w:t>.</w:t>
            </w:r>
          </w:p>
          <w:p w14:paraId="4FCDD82C" w14:textId="779E6FA3" w:rsidR="0084741A" w:rsidRDefault="0084741A" w:rsidP="00147979">
            <w:pPr>
              <w:pStyle w:val="ListParagraph"/>
              <w:numPr>
                <w:ilvl w:val="0"/>
                <w:numId w:val="16"/>
              </w:numPr>
            </w:pPr>
            <w:r w:rsidRPr="0084741A">
              <w:t xml:space="preserve">Working on </w:t>
            </w:r>
            <w:r w:rsidR="008F0EF7">
              <w:t xml:space="preserve">ETL pipeline </w:t>
            </w:r>
            <w:r w:rsidR="00CA6CD2">
              <w:t xml:space="preserve">creation </w:t>
            </w:r>
            <w:r w:rsidR="008F0EF7">
              <w:t>using</w:t>
            </w:r>
            <w:r w:rsidR="00CA6CD2">
              <w:t xml:space="preserve"> </w:t>
            </w:r>
            <w:proofErr w:type="spellStart"/>
            <w:r w:rsidR="00CA6CD2">
              <w:t>pyspark</w:t>
            </w:r>
            <w:proofErr w:type="spellEnd"/>
            <w:r w:rsidR="00CA6CD2">
              <w:t xml:space="preserve"> from multiple </w:t>
            </w:r>
            <w:r w:rsidR="008F0EF7">
              <w:t xml:space="preserve">data </w:t>
            </w:r>
            <w:r w:rsidR="00CA6CD2">
              <w:t>source like S3, Redshift, FTP servers</w:t>
            </w:r>
            <w:r w:rsidR="008F0EF7">
              <w:t xml:space="preserve"> and other cloud platform</w:t>
            </w:r>
            <w:r w:rsidRPr="0084741A">
              <w:t xml:space="preserve">. </w:t>
            </w:r>
          </w:p>
          <w:p w14:paraId="26EAEB40" w14:textId="6B6E9635" w:rsidR="00664B21" w:rsidRDefault="00157B54" w:rsidP="00147979">
            <w:pPr>
              <w:pStyle w:val="ListParagraph"/>
              <w:numPr>
                <w:ilvl w:val="0"/>
                <w:numId w:val="16"/>
              </w:numPr>
            </w:pPr>
            <w:r>
              <w:t>Simultaneously</w:t>
            </w:r>
            <w:r w:rsidR="00664B21">
              <w:t xml:space="preserve"> worked on multiple small projects </w:t>
            </w:r>
            <w:r w:rsidR="00CA6CD2">
              <w:t>on regression and classification in ML</w:t>
            </w:r>
            <w:r w:rsidR="00664B21">
              <w:t>.</w:t>
            </w:r>
          </w:p>
          <w:p w14:paraId="44CB9CE8" w14:textId="77777777" w:rsidR="00AF1438" w:rsidRDefault="00AF1438" w:rsidP="00AF1438">
            <w:pPr>
              <w:pStyle w:val="ListParagraph"/>
            </w:pPr>
          </w:p>
          <w:p w14:paraId="3A04A3DA" w14:textId="6CB3E732" w:rsidR="0019723B" w:rsidRDefault="0019723B" w:rsidP="00147979">
            <w:pPr>
              <w:pStyle w:val="ListParagraph"/>
              <w:numPr>
                <w:ilvl w:val="0"/>
                <w:numId w:val="16"/>
              </w:numPr>
            </w:pPr>
            <w:r w:rsidRPr="00AF1438">
              <w:rPr>
                <w:b/>
                <w:bCs/>
                <w:u w:val="single"/>
              </w:rPr>
              <w:t>Tools/Technologies Used</w:t>
            </w:r>
            <w:r>
              <w:t xml:space="preserve">: </w:t>
            </w:r>
            <w:proofErr w:type="spellStart"/>
            <w:r w:rsidR="008F0EF7">
              <w:t>Pyspark</w:t>
            </w:r>
            <w:proofErr w:type="spellEnd"/>
            <w:r w:rsidR="008F0EF7">
              <w:t xml:space="preserve">, </w:t>
            </w:r>
            <w:r>
              <w:t>Python, Linux, AWS,</w:t>
            </w:r>
            <w:r w:rsidR="0049267E">
              <w:t xml:space="preserve"> </w:t>
            </w:r>
            <w:r>
              <w:t xml:space="preserve">Git, Postgres, Kafka, </w:t>
            </w:r>
            <w:proofErr w:type="spellStart"/>
            <w:r>
              <w:t>Jupyter</w:t>
            </w:r>
            <w:proofErr w:type="spellEnd"/>
            <w:r>
              <w:t xml:space="preserve"> Notebook.</w:t>
            </w:r>
          </w:p>
          <w:p w14:paraId="1D4FB2DF" w14:textId="42BBE983" w:rsidR="002C2CDD" w:rsidRPr="00906BEE" w:rsidRDefault="00CE711F" w:rsidP="0084741A">
            <w:pPr>
              <w:pStyle w:val="Heading4"/>
            </w:pPr>
            <w:r>
              <w:t>SySTEM ENGINEER</w:t>
            </w:r>
            <w:r w:rsidR="002C2CDD" w:rsidRPr="00906BEE">
              <w:t xml:space="preserve"> • </w:t>
            </w:r>
            <w:r>
              <w:t>TATA CONSULTANCY SERVICES</w:t>
            </w:r>
            <w:r w:rsidR="002C2CDD" w:rsidRPr="00906BEE">
              <w:t xml:space="preserve"> • </w:t>
            </w:r>
            <w:r w:rsidR="0049267E">
              <w:t>JUL</w:t>
            </w:r>
            <w:r>
              <w:t xml:space="preserve"> 2016</w:t>
            </w:r>
            <w:r w:rsidR="00F47E97" w:rsidRPr="00906BEE">
              <w:t xml:space="preserve"> – </w:t>
            </w:r>
            <w:r w:rsidR="0049267E">
              <w:t>JUL</w:t>
            </w:r>
            <w:r>
              <w:t xml:space="preserve"> 2019</w:t>
            </w:r>
          </w:p>
          <w:p w14:paraId="51604FA8" w14:textId="2834CCA1" w:rsidR="00995FA2" w:rsidRDefault="00995FA2" w:rsidP="00147979">
            <w:pPr>
              <w:pStyle w:val="ListParagraph"/>
              <w:numPr>
                <w:ilvl w:val="0"/>
                <w:numId w:val="16"/>
              </w:numPr>
            </w:pPr>
            <w:r>
              <w:t xml:space="preserve">Designing and creating </w:t>
            </w:r>
            <w:r w:rsidR="00487E15">
              <w:t xml:space="preserve">ETL pipeline for </w:t>
            </w:r>
            <w:proofErr w:type="spellStart"/>
            <w:r w:rsidR="00487E15">
              <w:t>well known</w:t>
            </w:r>
            <w:proofErr w:type="spellEnd"/>
            <w:r w:rsidR="00487E15">
              <w:t xml:space="preserve"> pharmaceutical company Eli Lilly.</w:t>
            </w:r>
          </w:p>
          <w:p w14:paraId="0C9B0CBD" w14:textId="5F29BC38" w:rsidR="00487E15" w:rsidRDefault="00487E15" w:rsidP="00147979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Created workflow using informatica to maintain the Enhanced Clinical Trial System data in data warehouse.</w:t>
            </w:r>
          </w:p>
          <w:p w14:paraId="5F26872F" w14:textId="6D3AEB9A" w:rsidR="00487E15" w:rsidRDefault="00487E15" w:rsidP="00147979">
            <w:pPr>
              <w:pStyle w:val="ListParagraph"/>
              <w:numPr>
                <w:ilvl w:val="0"/>
                <w:numId w:val="16"/>
              </w:numPr>
            </w:pPr>
            <w:r>
              <w:t>Major role in migration of Informatica 9.x to 10.1.</w:t>
            </w:r>
          </w:p>
          <w:p w14:paraId="66F4E31A" w14:textId="09EB5FCE" w:rsidR="0049267E" w:rsidRDefault="00D43499" w:rsidP="00147979">
            <w:pPr>
              <w:pStyle w:val="ListParagraph"/>
              <w:numPr>
                <w:ilvl w:val="0"/>
                <w:numId w:val="16"/>
              </w:numPr>
            </w:pPr>
            <w:r>
              <w:t>Debugging complex informatica mapping to resolve</w:t>
            </w:r>
            <w:r w:rsidR="0049267E">
              <w:t>.</w:t>
            </w:r>
          </w:p>
          <w:p w14:paraId="7822EF6B" w14:textId="63AB8F22" w:rsidR="00DC0C15" w:rsidRDefault="00EF0E42" w:rsidP="00147979">
            <w:pPr>
              <w:pStyle w:val="ListParagraph"/>
              <w:numPr>
                <w:ilvl w:val="0"/>
                <w:numId w:val="16"/>
              </w:numPr>
            </w:pPr>
            <w:r>
              <w:t>POC to i</w:t>
            </w:r>
            <w:r w:rsidR="00DC0C15">
              <w:t>mport data from AWS S3 into Spark RDD and performed transformation and action on RDD’s.</w:t>
            </w:r>
          </w:p>
          <w:p w14:paraId="45871D06" w14:textId="35EF1366" w:rsidR="00DC0C15" w:rsidRDefault="00DC0C15" w:rsidP="00147979">
            <w:pPr>
              <w:pStyle w:val="ListParagraph"/>
              <w:numPr>
                <w:ilvl w:val="0"/>
                <w:numId w:val="16"/>
              </w:numPr>
            </w:pPr>
            <w:r>
              <w:t>Worked and learned great deal from AWS Cloud services like EC2, S3, VPC, Lambda, EBS.</w:t>
            </w:r>
          </w:p>
          <w:p w14:paraId="0121F850" w14:textId="0AA08093" w:rsidR="00995FA2" w:rsidRDefault="00995FA2" w:rsidP="00147979">
            <w:pPr>
              <w:pStyle w:val="ListParagraph"/>
              <w:numPr>
                <w:ilvl w:val="0"/>
                <w:numId w:val="16"/>
              </w:numPr>
            </w:pPr>
            <w:r>
              <w:t>Used SQL to perform to perform backend testing on database</w:t>
            </w:r>
          </w:p>
          <w:p w14:paraId="215DAF5A" w14:textId="77777777" w:rsidR="00AF1438" w:rsidRDefault="00AF1438" w:rsidP="00AF1438">
            <w:pPr>
              <w:pStyle w:val="ListParagraph"/>
            </w:pPr>
          </w:p>
          <w:p w14:paraId="60C2B0F2" w14:textId="10D91F7F" w:rsidR="0019723B" w:rsidRDefault="0019723B" w:rsidP="00147979">
            <w:pPr>
              <w:pStyle w:val="ListParagraph"/>
              <w:numPr>
                <w:ilvl w:val="0"/>
                <w:numId w:val="16"/>
              </w:numPr>
            </w:pPr>
            <w:r w:rsidRPr="00AF1438">
              <w:rPr>
                <w:b/>
                <w:bCs/>
                <w:u w:val="single"/>
              </w:rPr>
              <w:t>Tools/Technologies Used</w:t>
            </w:r>
            <w:r>
              <w:t xml:space="preserve">: </w:t>
            </w:r>
            <w:r w:rsidR="00EF0E42">
              <w:t xml:space="preserve">Informatica, </w:t>
            </w:r>
            <w:r w:rsidRPr="0019723B">
              <w:t>Python,</w:t>
            </w:r>
            <w:r w:rsidR="00995FA2">
              <w:t xml:space="preserve"> </w:t>
            </w:r>
            <w:proofErr w:type="spellStart"/>
            <w:r w:rsidRPr="0019723B">
              <w:t>PySpark</w:t>
            </w:r>
            <w:proofErr w:type="spellEnd"/>
            <w:r w:rsidRPr="0019723B">
              <w:t xml:space="preserve">, </w:t>
            </w:r>
            <w:r w:rsidR="00995FA2">
              <w:t>AWS</w:t>
            </w:r>
            <w:r w:rsidRPr="0019723B">
              <w:t xml:space="preserve">, </w:t>
            </w:r>
            <w:r w:rsidR="00995FA2">
              <w:t>Postgres</w:t>
            </w:r>
            <w:r w:rsidRPr="0019723B">
              <w:t>,</w:t>
            </w:r>
            <w:r w:rsidR="00995FA2">
              <w:t xml:space="preserve"> Oracle</w:t>
            </w:r>
            <w:r w:rsidRPr="0019723B">
              <w:t xml:space="preserve"> SQL, TFS</w:t>
            </w:r>
            <w:r w:rsidR="00995FA2">
              <w:t>, HP ALM QC, Crystal Reports</w:t>
            </w:r>
            <w:r>
              <w:t xml:space="preserve"> </w:t>
            </w:r>
          </w:p>
          <w:p w14:paraId="17EE5088" w14:textId="77777777" w:rsidR="002C2CDD" w:rsidRPr="00906BEE" w:rsidRDefault="00267553" w:rsidP="00664B2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EC7F39F06DD449D83A7AF0E95EFCE7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2C942209" w14:textId="73B980B2" w:rsidR="002C2CDD" w:rsidRPr="00906BEE" w:rsidRDefault="00377081" w:rsidP="007569C1">
            <w:pPr>
              <w:pStyle w:val="Heading4"/>
            </w:pPr>
            <w:r>
              <w:t>B. TECH</w:t>
            </w:r>
            <w:r w:rsidR="002C2CDD" w:rsidRPr="00906BEE">
              <w:t xml:space="preserve"> • </w:t>
            </w:r>
            <w:r>
              <w:t>JUNE 2016</w:t>
            </w:r>
            <w:r w:rsidR="002C2CDD" w:rsidRPr="00906BEE">
              <w:t xml:space="preserve"> • </w:t>
            </w:r>
            <w:r>
              <w:t>UPTU/</w:t>
            </w:r>
            <w:r w:rsidR="003218F5">
              <w:t>SRMS</w:t>
            </w:r>
            <w:r>
              <w:t xml:space="preserve"> ENGINEERING COLLEGE</w:t>
            </w:r>
          </w:p>
          <w:p w14:paraId="49EA88B0" w14:textId="3A0AAA71" w:rsidR="002C2CDD" w:rsidRDefault="00377081" w:rsidP="00147979">
            <w:pPr>
              <w:pStyle w:val="ListParagraph"/>
              <w:numPr>
                <w:ilvl w:val="0"/>
                <w:numId w:val="16"/>
              </w:numPr>
            </w:pPr>
            <w:r>
              <w:t>Got 7</w:t>
            </w:r>
            <w:r w:rsidR="00995FA2">
              <w:t>3</w:t>
            </w:r>
            <w:r>
              <w:t>% Aggregate</w:t>
            </w:r>
          </w:p>
          <w:p w14:paraId="458AA479" w14:textId="2D8A059A" w:rsidR="00377081" w:rsidRDefault="00377081" w:rsidP="00147979">
            <w:pPr>
              <w:pStyle w:val="ListParagraph"/>
              <w:numPr>
                <w:ilvl w:val="0"/>
                <w:numId w:val="16"/>
              </w:numPr>
            </w:pPr>
            <w:r>
              <w:t xml:space="preserve">Sentiment analysis of a live social media data stream. (Minor Project) - Using </w:t>
            </w:r>
            <w:r w:rsidR="009C0A51">
              <w:t>Hadoop</w:t>
            </w:r>
            <w:r>
              <w:t xml:space="preserve">, hive, python. </w:t>
            </w:r>
          </w:p>
          <w:p w14:paraId="72D49C4E" w14:textId="6B86A635" w:rsidR="00377081" w:rsidRDefault="00995FA2" w:rsidP="00147979">
            <w:pPr>
              <w:pStyle w:val="ListParagraph"/>
              <w:numPr>
                <w:ilvl w:val="0"/>
                <w:numId w:val="16"/>
              </w:numPr>
            </w:pPr>
            <w:r>
              <w:t>IT Club Website</w:t>
            </w:r>
            <w:r w:rsidR="00377081">
              <w:t xml:space="preserve">. (Major Project/Internship) </w:t>
            </w:r>
            <w:r w:rsidR="00A034D3">
              <w:t xml:space="preserve">and ERP system </w:t>
            </w:r>
            <w:r w:rsidR="00377081">
              <w:t xml:space="preserve">using Java, Oracle DB, HTML, CSS, </w:t>
            </w:r>
            <w:r w:rsidR="009C0A51">
              <w:t>JavaScript</w:t>
            </w:r>
            <w:r w:rsidR="00377081">
              <w:t>.</w:t>
            </w:r>
          </w:p>
          <w:p w14:paraId="567B44EC" w14:textId="77777777" w:rsidR="009C0A51" w:rsidRPr="00906BEE" w:rsidRDefault="009C0A51" w:rsidP="009C0A51">
            <w:pPr>
              <w:pStyle w:val="Heading3"/>
            </w:pPr>
            <w:r>
              <w:t>CERTIFICATES</w:t>
            </w:r>
          </w:p>
          <w:p w14:paraId="707C895A" w14:textId="18708B4D" w:rsidR="000E5BC6" w:rsidRDefault="000E5BC6" w:rsidP="00147979">
            <w:pPr>
              <w:pStyle w:val="ListParagraph"/>
              <w:numPr>
                <w:ilvl w:val="0"/>
                <w:numId w:val="16"/>
              </w:numPr>
            </w:pPr>
            <w:r>
              <w:t xml:space="preserve">AWS </w:t>
            </w:r>
            <w:r w:rsidR="00226AD3">
              <w:t>Certified Solution Architect</w:t>
            </w:r>
          </w:p>
          <w:p w14:paraId="520FFFE1" w14:textId="77777777" w:rsidR="009C0A51" w:rsidRDefault="009C0A51" w:rsidP="00147979">
            <w:pPr>
              <w:pStyle w:val="ListParagraph"/>
              <w:numPr>
                <w:ilvl w:val="0"/>
                <w:numId w:val="16"/>
              </w:numPr>
            </w:pPr>
            <w:r>
              <w:t>Informatica Power Center Developer (</w:t>
            </w:r>
            <w:proofErr w:type="spellStart"/>
            <w:r>
              <w:t>Edureka</w:t>
            </w:r>
            <w:proofErr w:type="spellEnd"/>
            <w:r>
              <w:t xml:space="preserve"> Certified)</w:t>
            </w:r>
          </w:p>
          <w:p w14:paraId="2D910455" w14:textId="11B86DFD" w:rsidR="00E00BA9" w:rsidRPr="00906BEE" w:rsidRDefault="009C0A51" w:rsidP="00A60C04">
            <w:pPr>
              <w:pStyle w:val="ListParagraph"/>
              <w:numPr>
                <w:ilvl w:val="0"/>
                <w:numId w:val="16"/>
              </w:numPr>
            </w:pPr>
            <w:r>
              <w:t>Big Data Hadoop Certification (</w:t>
            </w:r>
            <w:proofErr w:type="spellStart"/>
            <w:r>
              <w:t>Edureka</w:t>
            </w:r>
            <w:proofErr w:type="spellEnd"/>
            <w:r>
              <w:t xml:space="preserve"> Certified</w:t>
            </w:r>
          </w:p>
        </w:tc>
      </w:tr>
      <w:bookmarkEnd w:id="0"/>
    </w:tbl>
    <w:p w14:paraId="10A7FC1E" w14:textId="77777777" w:rsidR="00C62C50" w:rsidRDefault="00C62C50" w:rsidP="00E00BA9">
      <w:pPr>
        <w:pStyle w:val="NoSpacing"/>
      </w:pPr>
    </w:p>
    <w:sectPr w:rsidR="00C62C50" w:rsidSect="00664B21">
      <w:headerReference w:type="default" r:id="rId14"/>
      <w:footerReference w:type="default" r:id="rId15"/>
      <w:footerReference w:type="first" r:id="rId16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907AA" w14:textId="77777777" w:rsidR="00267553" w:rsidRDefault="00267553" w:rsidP="00713050">
      <w:pPr>
        <w:spacing w:line="240" w:lineRule="auto"/>
      </w:pPr>
      <w:r>
        <w:separator/>
      </w:r>
    </w:p>
  </w:endnote>
  <w:endnote w:type="continuationSeparator" w:id="0">
    <w:p w14:paraId="2F7DA584" w14:textId="77777777" w:rsidR="00267553" w:rsidRDefault="0026755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C900F" w14:textId="77777777" w:rsidR="00377081" w:rsidRDefault="00377081">
    <w:pPr>
      <w:pStyle w:val="Footer"/>
      <w:rPr>
        <w:caps w:val="0"/>
        <w:noProof/>
        <w:color w:val="BFBFBF" w:themeColor="accent1"/>
      </w:rPr>
    </w:pPr>
    <w:r>
      <w:rPr>
        <w:caps w:val="0"/>
        <w:color w:val="BFBFBF" w:themeColor="accent1"/>
      </w:rPr>
      <w:fldChar w:fldCharType="begin"/>
    </w:r>
    <w:r>
      <w:rPr>
        <w:color w:val="BFBFBF" w:themeColor="accent1"/>
      </w:rPr>
      <w:instrText xml:space="preserve"> PAGE   \* MERGEFORMAT </w:instrText>
    </w:r>
    <w:r>
      <w:rPr>
        <w:caps w:val="0"/>
        <w:color w:val="BFBFBF" w:themeColor="accent1"/>
      </w:rPr>
      <w:fldChar w:fldCharType="separate"/>
    </w:r>
    <w:r>
      <w:rPr>
        <w:noProof/>
        <w:color w:val="BFBFBF" w:themeColor="accent1"/>
      </w:rPr>
      <w:t>2</w:t>
    </w:r>
    <w:r>
      <w:rPr>
        <w:caps w:val="0"/>
        <w:noProof/>
        <w:color w:val="BFBFBF" w:themeColor="accent1"/>
      </w:rPr>
      <w:fldChar w:fldCharType="end"/>
    </w:r>
  </w:p>
  <w:p w14:paraId="50AF537C" w14:textId="77777777"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6F97A" w14:textId="77777777" w:rsidR="00157B54" w:rsidRDefault="00157B54">
    <w:pPr>
      <w:pStyle w:val="Footer"/>
      <w:rPr>
        <w:caps w:val="0"/>
        <w:noProof/>
        <w:color w:val="BFBFBF" w:themeColor="accent1"/>
      </w:rPr>
    </w:pPr>
    <w:r>
      <w:rPr>
        <w:caps w:val="0"/>
        <w:color w:val="BFBFBF" w:themeColor="accent1"/>
      </w:rPr>
      <w:fldChar w:fldCharType="begin"/>
    </w:r>
    <w:r>
      <w:rPr>
        <w:color w:val="BFBFBF" w:themeColor="accent1"/>
      </w:rPr>
      <w:instrText xml:space="preserve"> PAGE   \* MERGEFORMAT </w:instrText>
    </w:r>
    <w:r>
      <w:rPr>
        <w:caps w:val="0"/>
        <w:color w:val="BFBFBF" w:themeColor="accent1"/>
      </w:rPr>
      <w:fldChar w:fldCharType="separate"/>
    </w:r>
    <w:r>
      <w:rPr>
        <w:noProof/>
        <w:color w:val="BFBFBF" w:themeColor="accent1"/>
      </w:rPr>
      <w:t>2</w:t>
    </w:r>
    <w:r>
      <w:rPr>
        <w:caps w:val="0"/>
        <w:noProof/>
        <w:color w:val="BFBFBF" w:themeColor="accent1"/>
      </w:rPr>
      <w:fldChar w:fldCharType="end"/>
    </w:r>
  </w:p>
  <w:p w14:paraId="4BAD8CAB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F3DCC" w14:textId="77777777" w:rsidR="00267553" w:rsidRDefault="00267553" w:rsidP="00713050">
      <w:pPr>
        <w:spacing w:line="240" w:lineRule="auto"/>
      </w:pPr>
      <w:r>
        <w:separator/>
      </w:r>
    </w:p>
  </w:footnote>
  <w:footnote w:type="continuationSeparator" w:id="0">
    <w:p w14:paraId="4CE3CD24" w14:textId="77777777" w:rsidR="00267553" w:rsidRDefault="0026755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22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86"/>
      <w:gridCol w:w="6946"/>
    </w:tblGrid>
    <w:tr w:rsidR="001A5CA9" w:rsidRPr="00F207C0" w14:paraId="5B06C859" w14:textId="77777777" w:rsidTr="00CE3148">
      <w:trPr>
        <w:trHeight w:hRule="exact" w:val="2952"/>
      </w:trPr>
      <w:tc>
        <w:tcPr>
          <w:tcW w:w="3686" w:type="dxa"/>
          <w:tcMar>
            <w:top w:w="821" w:type="dxa"/>
            <w:right w:w="720" w:type="dxa"/>
          </w:tcMar>
        </w:tcPr>
        <w:p w14:paraId="6E997F85" w14:textId="55998EB9" w:rsidR="00591116" w:rsidRPr="00356AC6" w:rsidRDefault="00591116" w:rsidP="00591116">
          <w:pPr>
            <w:pStyle w:val="Initials"/>
            <w:rPr>
              <w:color w:val="auto"/>
            </w:rPr>
          </w:pPr>
          <w:r w:rsidRPr="00356AC6">
            <w:rPr>
              <w:noProof/>
              <w:color w:val="auto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1BDFD71" wp14:editId="40B08FB9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-484505</wp:posOffset>
                    </wp:positionV>
                    <wp:extent cx="6791325" cy="1943100"/>
                    <wp:effectExtent l="0" t="0" r="9525" b="0"/>
                    <wp:wrapNone/>
                    <wp:docPr id="12" name="Group 12" title="Header graphic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91325" cy="1943100"/>
                              <a:chOff x="0" y="0"/>
                              <a:chExt cx="6665911" cy="1810385"/>
                            </a:xfrm>
                          </wpg:grpSpPr>
                          <wps:wsp>
                            <wps:cNvPr id="13" name="Red rectangle"/>
                            <wps:cNvSpPr/>
                            <wps:spPr>
                              <a:xfrm>
                                <a:off x="1133475" y="419100"/>
                                <a:ext cx="5532436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d circle"/>
                            <wps:cNvSpPr/>
                            <wps:spPr>
                              <a:xfrm>
                                <a:off x="0" y="0"/>
                                <a:ext cx="1810488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White circle"/>
                            <wps:cNvSpPr/>
                            <wps:spPr>
                              <a:xfrm>
                                <a:off x="57150" y="57150"/>
                                <a:ext cx="1704460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5B5E6B" id="Group 12" o:spid="_x0000_s1026" alt="Title: Header graphics" style="position:absolute;margin-left:0;margin-top:-38.15pt;width:534.75pt;height:153pt;z-index:-251657216;mso-position-horizontal:left;mso-position-vertical-relative:page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">
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" fillcolor="#bfbfbf [3204]" stroked="f" strokeweight="1pt"/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RowwwAAANsAAAAPAAAAZHJzL2Rvd25yZXYueG1sRE9NSwMx&#10;EL0L/ocwQi/SZltF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G00aMMMAAADbAAAADwAA&#10;AAAAAAAAAAAAAAAHAgAAZHJzL2Rvd25yZXYueG1sUEsFBgAAAAADAAMAtwAAAPcCAAAAAA==&#10;" adj="626" fillcolor="#bfbfbf [3204]" stroked="f" strokeweight="1pt">
                      <v:stroke joinstyle="miter"/>
                    </v:shape>
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" fillcolor="white [3212]" stroked="f" strokeweight="1pt">
                      <v:stroke joinstyle="miter"/>
                    </v:oval>
                    <w10:wrap anchory="page"/>
                    <w10:anchorlock/>
                  </v:group>
                </w:pict>
              </mc:Fallback>
            </mc:AlternateContent>
          </w:r>
          <w:r w:rsidR="0067333E">
            <w:rPr>
              <w:color w:val="auto"/>
            </w:rPr>
            <w:t>tm</w:t>
          </w:r>
        </w:p>
        <w:p w14:paraId="53CCB996" w14:textId="1D05B8EE" w:rsidR="001A5CA9" w:rsidRPr="00F207C0" w:rsidRDefault="001A5CA9" w:rsidP="001A5CA9">
          <w:pPr>
            <w:pStyle w:val="Initials"/>
          </w:pPr>
        </w:p>
      </w:tc>
      <w:tc>
        <w:tcPr>
          <w:tcW w:w="6946" w:type="dxa"/>
          <w:tcMar>
            <w:top w:w="821" w:type="dxa"/>
            <w:left w:w="0" w:type="dxa"/>
          </w:tcMar>
        </w:tcPr>
        <w:p w14:paraId="2E5DCC63" w14:textId="77777777" w:rsidR="0067333E" w:rsidRPr="00A06993" w:rsidRDefault="00267553" w:rsidP="0067333E">
          <w:pPr>
            <w:pStyle w:val="Heading1"/>
            <w:rPr>
              <w:sz w:val="44"/>
              <w:szCs w:val="24"/>
            </w:rPr>
          </w:pPr>
          <w:sdt>
            <w:sdtPr>
              <w:rPr>
                <w:sz w:val="44"/>
                <w:szCs w:val="24"/>
              </w:rPr>
              <w:alias w:val="Enter your name:"/>
              <w:tag w:val="Enter your name:"/>
              <w:id w:val="789162915"/>
              <w:placeholder>
                <w:docPart w:val="7AD2711FD7E749E48C32B0DCAB13413E"/>
              </w:placeholder>
              <w15:dataBinding w:prefixMappings="xmlns:ns0='http://schemas.microsoft.com/temp/samples' " w:xpath="/ns0:employees[1]/ns0:employee[1]/ns0:Address[1]" w:storeItemID="{00000000-0000-0000-0000-000000000000}"/>
              <w15:appearance w15:val="hidden"/>
            </w:sdtPr>
            <w:sdtEndPr/>
            <w:sdtContent>
              <w:r w:rsidR="0067333E">
                <w:rPr>
                  <w:sz w:val="44"/>
                  <w:szCs w:val="24"/>
                </w:rPr>
                <w:t>TANMAI MEHROTRA</w:t>
              </w:r>
            </w:sdtContent>
          </w:sdt>
        </w:p>
        <w:p w14:paraId="5F76BD31" w14:textId="77777777" w:rsidR="0067333E" w:rsidRDefault="00267553" w:rsidP="0067333E">
          <w:pPr>
            <w:pStyle w:val="Heading2"/>
            <w:rPr>
              <w:sz w:val="18"/>
              <w:szCs w:val="22"/>
            </w:rPr>
          </w:pPr>
          <w:sdt>
            <w:sdtPr>
              <w:rPr>
                <w:sz w:val="18"/>
                <w:szCs w:val="22"/>
              </w:rPr>
              <w:alias w:val="Enter Profession or Industry:"/>
              <w:tag w:val="Enter Profession or Industry:"/>
              <w:id w:val="-219367801"/>
              <w:placeholder>
                <w:docPart w:val="777B64BAFA7D4902A15EBE217D3874A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r w:rsidR="0067333E" w:rsidRPr="00A06993">
                <w:rPr>
                  <w:sz w:val="18"/>
                  <w:szCs w:val="22"/>
                </w:rPr>
                <w:t>Software Developer</w:t>
              </w:r>
            </w:sdtContent>
          </w:sdt>
          <w:r w:rsidR="0067333E">
            <w:rPr>
              <w:sz w:val="18"/>
              <w:szCs w:val="22"/>
            </w:rPr>
            <w:t xml:space="preserve"> | DATA ENGINEER</w:t>
          </w:r>
        </w:p>
        <w:p w14:paraId="6944E8B9" w14:textId="77777777" w:rsidR="0067333E" w:rsidRDefault="00267553" w:rsidP="0067333E">
          <w:pPr>
            <w:pStyle w:val="Heading5"/>
            <w:jc w:val="right"/>
          </w:pPr>
          <w:hyperlink r:id="rId1" w:history="1">
            <w:r w:rsidR="0067333E">
              <w:rPr>
                <w:rStyle w:val="Hyperlink"/>
              </w:rPr>
              <w:t>https://www.linkedin.com/in/tanmai-mehrotra-123205a2/</w:t>
            </w:r>
          </w:hyperlink>
        </w:p>
        <w:p w14:paraId="37AF4C16" w14:textId="13A0FEF1" w:rsidR="001A5CA9" w:rsidRPr="00F207C0" w:rsidRDefault="00267553" w:rsidP="0067333E">
          <w:pPr>
            <w:jc w:val="right"/>
          </w:pPr>
          <w:hyperlink r:id="rId2" w:history="1">
            <w:r w:rsidR="0067333E">
              <w:t xml:space="preserve"> </w:t>
            </w:r>
            <w:sdt>
              <w:sdtPr>
                <w:alias w:val="Experience:"/>
                <w:tag w:val="Experience:"/>
                <w:id w:val="-1336525409"/>
                <w:placeholder>
                  <w:docPart w:val="768A12036CDC48228CD5CA9732DFEE3C"/>
                </w:placeholder>
                <w:temporary/>
                <w:showingPlcHdr/>
                <w15:appearance w15:val="hidden"/>
              </w:sdtPr>
              <w:sdtEndPr/>
              <w:sdtContent>
                <w:r w:rsidR="0067333E" w:rsidRPr="00906BEE">
                  <w:t>Experience</w:t>
                </w:r>
              </w:sdtContent>
            </w:sdt>
            <w:r w:rsidR="0067333E">
              <w:rPr>
                <w:rStyle w:val="Hyperlink"/>
              </w:rPr>
              <w:t xml:space="preserve"> https://github.com/GitTanmai</w:t>
            </w:r>
          </w:hyperlink>
        </w:p>
      </w:tc>
    </w:tr>
  </w:tbl>
  <w:p w14:paraId="2E40EECD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2769E"/>
    <w:multiLevelType w:val="hybridMultilevel"/>
    <w:tmpl w:val="B88C4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E7254"/>
    <w:multiLevelType w:val="hybridMultilevel"/>
    <w:tmpl w:val="B622D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04FE2"/>
    <w:multiLevelType w:val="hybridMultilevel"/>
    <w:tmpl w:val="A04CE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C3D8B"/>
    <w:multiLevelType w:val="hybridMultilevel"/>
    <w:tmpl w:val="266A3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7469F"/>
    <w:multiLevelType w:val="hybridMultilevel"/>
    <w:tmpl w:val="F79C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E2A61"/>
    <w:multiLevelType w:val="hybridMultilevel"/>
    <w:tmpl w:val="0A802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93"/>
    <w:rsid w:val="000138B8"/>
    <w:rsid w:val="000230FB"/>
    <w:rsid w:val="00056A4F"/>
    <w:rsid w:val="00091382"/>
    <w:rsid w:val="000A07DA"/>
    <w:rsid w:val="000A2BFA"/>
    <w:rsid w:val="000B0619"/>
    <w:rsid w:val="000B32A2"/>
    <w:rsid w:val="000B61CA"/>
    <w:rsid w:val="000D7A06"/>
    <w:rsid w:val="000E5BC6"/>
    <w:rsid w:val="000F7610"/>
    <w:rsid w:val="00114ED7"/>
    <w:rsid w:val="00124512"/>
    <w:rsid w:val="001300CA"/>
    <w:rsid w:val="00140B0E"/>
    <w:rsid w:val="00147979"/>
    <w:rsid w:val="00157B54"/>
    <w:rsid w:val="0019723B"/>
    <w:rsid w:val="001A5CA9"/>
    <w:rsid w:val="001B2AC1"/>
    <w:rsid w:val="001B403A"/>
    <w:rsid w:val="001F4583"/>
    <w:rsid w:val="00217980"/>
    <w:rsid w:val="00226AD3"/>
    <w:rsid w:val="002330A8"/>
    <w:rsid w:val="00267553"/>
    <w:rsid w:val="00271662"/>
    <w:rsid w:val="0027404F"/>
    <w:rsid w:val="00290AAA"/>
    <w:rsid w:val="00293B83"/>
    <w:rsid w:val="0029597F"/>
    <w:rsid w:val="002B091C"/>
    <w:rsid w:val="002C2CDD"/>
    <w:rsid w:val="002D45C6"/>
    <w:rsid w:val="002F03FA"/>
    <w:rsid w:val="00313E86"/>
    <w:rsid w:val="00315544"/>
    <w:rsid w:val="003218F5"/>
    <w:rsid w:val="00333CD3"/>
    <w:rsid w:val="00340365"/>
    <w:rsid w:val="00342B64"/>
    <w:rsid w:val="00356AC6"/>
    <w:rsid w:val="00364079"/>
    <w:rsid w:val="00377081"/>
    <w:rsid w:val="003B0074"/>
    <w:rsid w:val="003B1CB6"/>
    <w:rsid w:val="003C5528"/>
    <w:rsid w:val="003D03E5"/>
    <w:rsid w:val="004077FB"/>
    <w:rsid w:val="004244FF"/>
    <w:rsid w:val="00424DD9"/>
    <w:rsid w:val="004305E4"/>
    <w:rsid w:val="0046104A"/>
    <w:rsid w:val="00466BFA"/>
    <w:rsid w:val="004717C5"/>
    <w:rsid w:val="00487E15"/>
    <w:rsid w:val="0049267E"/>
    <w:rsid w:val="00492E09"/>
    <w:rsid w:val="004A24CC"/>
    <w:rsid w:val="004B543C"/>
    <w:rsid w:val="004E5E44"/>
    <w:rsid w:val="00523479"/>
    <w:rsid w:val="00543DB7"/>
    <w:rsid w:val="005729B0"/>
    <w:rsid w:val="00583E4F"/>
    <w:rsid w:val="00591116"/>
    <w:rsid w:val="005942A1"/>
    <w:rsid w:val="005C30AF"/>
    <w:rsid w:val="005C7F12"/>
    <w:rsid w:val="005F2216"/>
    <w:rsid w:val="00641630"/>
    <w:rsid w:val="00664B21"/>
    <w:rsid w:val="006700B6"/>
    <w:rsid w:val="0067333E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C1A86"/>
    <w:rsid w:val="007D2696"/>
    <w:rsid w:val="007D2FD2"/>
    <w:rsid w:val="007D406E"/>
    <w:rsid w:val="007D6458"/>
    <w:rsid w:val="0080697D"/>
    <w:rsid w:val="00811117"/>
    <w:rsid w:val="00823C54"/>
    <w:rsid w:val="00841146"/>
    <w:rsid w:val="0084741A"/>
    <w:rsid w:val="0088504C"/>
    <w:rsid w:val="0089382B"/>
    <w:rsid w:val="008A1907"/>
    <w:rsid w:val="008A633A"/>
    <w:rsid w:val="008C6BCA"/>
    <w:rsid w:val="008C7B50"/>
    <w:rsid w:val="008E4B30"/>
    <w:rsid w:val="008F0EF7"/>
    <w:rsid w:val="00906BEE"/>
    <w:rsid w:val="009243E7"/>
    <w:rsid w:val="0096244A"/>
    <w:rsid w:val="00985D58"/>
    <w:rsid w:val="00995FA2"/>
    <w:rsid w:val="009B3C40"/>
    <w:rsid w:val="009B7B18"/>
    <w:rsid w:val="009C0A51"/>
    <w:rsid w:val="009F7AD9"/>
    <w:rsid w:val="00A034D3"/>
    <w:rsid w:val="00A06993"/>
    <w:rsid w:val="00A42540"/>
    <w:rsid w:val="00A50939"/>
    <w:rsid w:val="00A60C04"/>
    <w:rsid w:val="00A83413"/>
    <w:rsid w:val="00AA6A40"/>
    <w:rsid w:val="00AA75F6"/>
    <w:rsid w:val="00AC0D13"/>
    <w:rsid w:val="00AD00FD"/>
    <w:rsid w:val="00AF0A8E"/>
    <w:rsid w:val="00AF1438"/>
    <w:rsid w:val="00B27019"/>
    <w:rsid w:val="00B5664D"/>
    <w:rsid w:val="00B742BD"/>
    <w:rsid w:val="00B76A83"/>
    <w:rsid w:val="00BA5B40"/>
    <w:rsid w:val="00BD0206"/>
    <w:rsid w:val="00C0734E"/>
    <w:rsid w:val="00C2098A"/>
    <w:rsid w:val="00C27090"/>
    <w:rsid w:val="00C47499"/>
    <w:rsid w:val="00C47AEA"/>
    <w:rsid w:val="00C5444A"/>
    <w:rsid w:val="00C612DA"/>
    <w:rsid w:val="00C62C50"/>
    <w:rsid w:val="00C7741E"/>
    <w:rsid w:val="00C875AB"/>
    <w:rsid w:val="00CA3DF1"/>
    <w:rsid w:val="00CA4581"/>
    <w:rsid w:val="00CA6CD2"/>
    <w:rsid w:val="00CC1F9E"/>
    <w:rsid w:val="00CE18D5"/>
    <w:rsid w:val="00CE3148"/>
    <w:rsid w:val="00CE711F"/>
    <w:rsid w:val="00D04109"/>
    <w:rsid w:val="00D43499"/>
    <w:rsid w:val="00D91B4D"/>
    <w:rsid w:val="00D92C59"/>
    <w:rsid w:val="00D96669"/>
    <w:rsid w:val="00D97A41"/>
    <w:rsid w:val="00DC0C15"/>
    <w:rsid w:val="00DD3CF6"/>
    <w:rsid w:val="00DD6416"/>
    <w:rsid w:val="00DE0985"/>
    <w:rsid w:val="00DE4435"/>
    <w:rsid w:val="00DF4E0A"/>
    <w:rsid w:val="00E00BA9"/>
    <w:rsid w:val="00E02DCD"/>
    <w:rsid w:val="00E05CF9"/>
    <w:rsid w:val="00E12C60"/>
    <w:rsid w:val="00E1718A"/>
    <w:rsid w:val="00E22E87"/>
    <w:rsid w:val="00E57630"/>
    <w:rsid w:val="00E86C2B"/>
    <w:rsid w:val="00E9537A"/>
    <w:rsid w:val="00EB2D52"/>
    <w:rsid w:val="00ED6E94"/>
    <w:rsid w:val="00EF0E42"/>
    <w:rsid w:val="00EF7CC9"/>
    <w:rsid w:val="00F205F1"/>
    <w:rsid w:val="00F207C0"/>
    <w:rsid w:val="00F20AE5"/>
    <w:rsid w:val="00F47E97"/>
    <w:rsid w:val="00F645C7"/>
    <w:rsid w:val="00FD42B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58AFF6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BFBFBF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F8F8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F5F5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F5F5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BFBFBF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BFBFBF" w:themeColor="accent1"/>
        <w:left w:val="single" w:sz="2" w:space="10" w:color="BFBFBF" w:themeColor="accent1"/>
        <w:bottom w:val="single" w:sz="2" w:space="10" w:color="BFBFBF" w:themeColor="accent1"/>
        <w:right w:val="single" w:sz="2" w:space="10" w:color="BFBFBF" w:themeColor="accent1"/>
      </w:pBdr>
      <w:ind w:left="1152" w:right="1152"/>
    </w:pPr>
    <w:rPr>
      <w:rFonts w:eastAsiaTheme="minorEastAsia"/>
      <w:i/>
      <w:iCs/>
      <w:color w:val="8F8F8F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1" w:themeFillTint="33"/>
    </w:tcPr>
    <w:tblStylePr w:type="firstRow">
      <w:rPr>
        <w:b/>
        <w:bCs/>
      </w:rPr>
      <w:tblPr/>
      <w:tcPr>
        <w:shd w:val="clear" w:color="auto" w:fill="E5E5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1" w:themeFillShade="BF"/>
      </w:tcPr>
    </w:tblStylePr>
    <w:tblStylePr w:type="band1Vert">
      <w:tblPr/>
      <w:tcPr>
        <w:shd w:val="clear" w:color="auto" w:fill="DFDFDF" w:themeFill="accent1" w:themeFillTint="7F"/>
      </w:tcPr>
    </w:tblStylePr>
    <w:tblStylePr w:type="band1Horz">
      <w:tblPr/>
      <w:tcPr>
        <w:shd w:val="clear" w:color="auto" w:fill="DFDF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1" w:themeFillTint="3F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BFBFBF" w:themeColor="accent1"/>
        <w:bottom w:val="single" w:sz="4" w:space="0" w:color="BFBFBF" w:themeColor="accent1"/>
        <w:right w:val="single" w:sz="4" w:space="0" w:color="BFBF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1" w:themeShade="99"/>
          <w:insideV w:val="nil"/>
        </w:tcBorders>
        <w:shd w:val="clear" w:color="auto" w:fill="72727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1" w:themeFillShade="99"/>
      </w:tcPr>
    </w:tblStylePr>
    <w:tblStylePr w:type="band1Vert">
      <w:tblPr/>
      <w:tcPr>
        <w:shd w:val="clear" w:color="auto" w:fill="E5E5E5" w:themeFill="accent1" w:themeFillTint="66"/>
      </w:tcPr>
    </w:tblStylePr>
    <w:tblStylePr w:type="band1Horz">
      <w:tblPr/>
      <w:tcPr>
        <w:shd w:val="clear" w:color="auto" w:fill="DFDF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E5E5" w:themeColor="accent1" w:themeTint="66"/>
        <w:left w:val="single" w:sz="4" w:space="0" w:color="E5E5E5" w:themeColor="accent1" w:themeTint="66"/>
        <w:bottom w:val="single" w:sz="4" w:space="0" w:color="E5E5E5" w:themeColor="accent1" w:themeTint="66"/>
        <w:right w:val="single" w:sz="4" w:space="0" w:color="E5E5E5" w:themeColor="accent1" w:themeTint="66"/>
        <w:insideH w:val="single" w:sz="4" w:space="0" w:color="E5E5E5" w:themeColor="accent1" w:themeTint="66"/>
        <w:insideV w:val="single" w:sz="4" w:space="0" w:color="E5E5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8D8D8" w:themeColor="accent1" w:themeTint="99"/>
        <w:bottom w:val="single" w:sz="2" w:space="0" w:color="D8D8D8" w:themeColor="accent1" w:themeTint="99"/>
        <w:insideH w:val="single" w:sz="2" w:space="0" w:color="D8D8D8" w:themeColor="accent1" w:themeTint="99"/>
        <w:insideV w:val="single" w:sz="2" w:space="0" w:color="D8D8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8D8D8" w:themeColor="accent1" w:themeTint="99"/>
        <w:left w:val="single" w:sz="4" w:space="0" w:color="D8D8D8" w:themeColor="accent1" w:themeTint="99"/>
        <w:bottom w:val="single" w:sz="4" w:space="0" w:color="D8D8D8" w:themeColor="accent1" w:themeTint="99"/>
        <w:right w:val="single" w:sz="4" w:space="0" w:color="D8D8D8" w:themeColor="accent1" w:themeTint="99"/>
        <w:insideH w:val="single" w:sz="4" w:space="0" w:color="D8D8D8" w:themeColor="accent1" w:themeTint="99"/>
        <w:insideV w:val="single" w:sz="4" w:space="0" w:color="D8D8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  <w:tblStylePr w:type="neCell">
      <w:tblPr/>
      <w:tcPr>
        <w:tcBorders>
          <w:bottom w:val="single" w:sz="4" w:space="0" w:color="D8D8D8" w:themeColor="accent1" w:themeTint="99"/>
        </w:tcBorders>
      </w:tcPr>
    </w:tblStylePr>
    <w:tblStylePr w:type="nwCell">
      <w:tblPr/>
      <w:tcPr>
        <w:tcBorders>
          <w:bottom w:val="single" w:sz="4" w:space="0" w:color="D8D8D8" w:themeColor="accent1" w:themeTint="99"/>
        </w:tcBorders>
      </w:tcPr>
    </w:tblStylePr>
    <w:tblStylePr w:type="seCell">
      <w:tblPr/>
      <w:tcPr>
        <w:tcBorders>
          <w:top w:val="single" w:sz="4" w:space="0" w:color="D8D8D8" w:themeColor="accent1" w:themeTint="99"/>
        </w:tcBorders>
      </w:tcPr>
    </w:tblStylePr>
    <w:tblStylePr w:type="swCell">
      <w:tblPr/>
      <w:tcPr>
        <w:tcBorders>
          <w:top w:val="single" w:sz="4" w:space="0" w:color="D8D8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8D8D8" w:themeColor="accent1" w:themeTint="99"/>
        <w:left w:val="single" w:sz="4" w:space="0" w:color="D8D8D8" w:themeColor="accent1" w:themeTint="99"/>
        <w:bottom w:val="single" w:sz="4" w:space="0" w:color="D8D8D8" w:themeColor="accent1" w:themeTint="99"/>
        <w:right w:val="single" w:sz="4" w:space="0" w:color="D8D8D8" w:themeColor="accent1" w:themeTint="99"/>
        <w:insideH w:val="single" w:sz="4" w:space="0" w:color="D8D8D8" w:themeColor="accent1" w:themeTint="99"/>
        <w:insideV w:val="single" w:sz="4" w:space="0" w:color="D8D8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1"/>
          <w:left w:val="single" w:sz="4" w:space="0" w:color="BFBFBF" w:themeColor="accent1"/>
          <w:bottom w:val="single" w:sz="4" w:space="0" w:color="BFBFBF" w:themeColor="accent1"/>
          <w:right w:val="single" w:sz="4" w:space="0" w:color="BFBFBF" w:themeColor="accent1"/>
          <w:insideH w:val="nil"/>
          <w:insideV w:val="nil"/>
        </w:tcBorders>
        <w:shd w:val="clear" w:color="auto" w:fill="BFBFBF" w:themeFill="accent1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1"/>
      </w:tcPr>
    </w:tblStylePr>
    <w:tblStylePr w:type="band1Vert">
      <w:tblPr/>
      <w:tcPr>
        <w:shd w:val="clear" w:color="auto" w:fill="E5E5E5" w:themeFill="accent1" w:themeFillTint="66"/>
      </w:tcPr>
    </w:tblStylePr>
    <w:tblStylePr w:type="band1Horz">
      <w:tblPr/>
      <w:tcPr>
        <w:shd w:val="clear" w:color="auto" w:fill="E5E5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8F8F8F" w:themeColor="accent1" w:themeShade="BF"/>
    </w:rPr>
    <w:tblPr>
      <w:tblStyleRowBandSize w:val="1"/>
      <w:tblStyleColBandSize w:val="1"/>
      <w:tblBorders>
        <w:top w:val="single" w:sz="4" w:space="0" w:color="D8D8D8" w:themeColor="accent1" w:themeTint="99"/>
        <w:left w:val="single" w:sz="4" w:space="0" w:color="D8D8D8" w:themeColor="accent1" w:themeTint="99"/>
        <w:bottom w:val="single" w:sz="4" w:space="0" w:color="D8D8D8" w:themeColor="accent1" w:themeTint="99"/>
        <w:right w:val="single" w:sz="4" w:space="0" w:color="D8D8D8" w:themeColor="accent1" w:themeTint="99"/>
        <w:insideH w:val="single" w:sz="4" w:space="0" w:color="D8D8D8" w:themeColor="accent1" w:themeTint="99"/>
        <w:insideV w:val="single" w:sz="4" w:space="0" w:color="D8D8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8F8F8F" w:themeColor="accent1" w:themeShade="BF"/>
    </w:rPr>
    <w:tblPr>
      <w:tblStyleRowBandSize w:val="1"/>
      <w:tblStyleColBandSize w:val="1"/>
      <w:tblBorders>
        <w:top w:val="single" w:sz="4" w:space="0" w:color="D8D8D8" w:themeColor="accent1" w:themeTint="99"/>
        <w:left w:val="single" w:sz="4" w:space="0" w:color="D8D8D8" w:themeColor="accent1" w:themeTint="99"/>
        <w:bottom w:val="single" w:sz="4" w:space="0" w:color="D8D8D8" w:themeColor="accent1" w:themeTint="99"/>
        <w:right w:val="single" w:sz="4" w:space="0" w:color="D8D8D8" w:themeColor="accent1" w:themeTint="99"/>
        <w:insideH w:val="single" w:sz="4" w:space="0" w:color="D8D8D8" w:themeColor="accent1" w:themeTint="99"/>
        <w:insideV w:val="single" w:sz="4" w:space="0" w:color="D8D8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  <w:tblStylePr w:type="neCell">
      <w:tblPr/>
      <w:tcPr>
        <w:tcBorders>
          <w:bottom w:val="single" w:sz="4" w:space="0" w:color="D8D8D8" w:themeColor="accent1" w:themeTint="99"/>
        </w:tcBorders>
      </w:tcPr>
    </w:tblStylePr>
    <w:tblStylePr w:type="nwCell">
      <w:tblPr/>
      <w:tcPr>
        <w:tcBorders>
          <w:bottom w:val="single" w:sz="4" w:space="0" w:color="D8D8D8" w:themeColor="accent1" w:themeTint="99"/>
        </w:tcBorders>
      </w:tcPr>
    </w:tblStylePr>
    <w:tblStylePr w:type="seCell">
      <w:tblPr/>
      <w:tcPr>
        <w:tcBorders>
          <w:top w:val="single" w:sz="4" w:space="0" w:color="D8D8D8" w:themeColor="accent1" w:themeTint="99"/>
        </w:tcBorders>
      </w:tcPr>
    </w:tblStylePr>
    <w:tblStylePr w:type="swCell">
      <w:tblPr/>
      <w:tcPr>
        <w:tcBorders>
          <w:top w:val="single" w:sz="4" w:space="0" w:color="D8D8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8F8F8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5F5F5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5F5F5F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8F8F8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BFBFBF" w:themeColor="accent1"/>
        <w:bottom w:val="single" w:sz="4" w:space="10" w:color="BFBFBF" w:themeColor="accent1"/>
      </w:pBdr>
      <w:spacing w:before="360" w:after="360"/>
      <w:ind w:left="864" w:right="864"/>
      <w:jc w:val="center"/>
    </w:pPr>
    <w:rPr>
      <w:i/>
      <w:iCs/>
      <w:color w:val="8F8F8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8F8F8F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8F8F8F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FBFBF" w:themeColor="accent1"/>
        <w:left w:val="single" w:sz="8" w:space="0" w:color="BFBFBF" w:themeColor="accent1"/>
        <w:bottom w:val="single" w:sz="8" w:space="0" w:color="BFBFBF" w:themeColor="accent1"/>
        <w:right w:val="single" w:sz="8" w:space="0" w:color="BFBFBF" w:themeColor="accent1"/>
        <w:insideH w:val="single" w:sz="8" w:space="0" w:color="BFBFBF" w:themeColor="accent1"/>
        <w:insideV w:val="single" w:sz="8" w:space="0" w:color="BFBF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1"/>
          <w:left w:val="single" w:sz="8" w:space="0" w:color="BFBFBF" w:themeColor="accent1"/>
          <w:bottom w:val="single" w:sz="18" w:space="0" w:color="BFBFBF" w:themeColor="accent1"/>
          <w:right w:val="single" w:sz="8" w:space="0" w:color="BFBFBF" w:themeColor="accent1"/>
          <w:insideH w:val="nil"/>
          <w:insideV w:val="single" w:sz="8" w:space="0" w:color="BFBF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  <w:insideH w:val="nil"/>
          <w:insideV w:val="single" w:sz="8" w:space="0" w:color="BFBF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</w:tcBorders>
      </w:tcPr>
    </w:tblStylePr>
    <w:tblStylePr w:type="band1Vert">
      <w:tblPr/>
      <w:tcPr>
        <w:tcBorders>
          <w:top w:val="single" w:sz="8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</w:tcBorders>
        <w:shd w:val="clear" w:color="auto" w:fill="EFEFEF" w:themeFill="accent1" w:themeFillTint="3F"/>
      </w:tcPr>
    </w:tblStylePr>
    <w:tblStylePr w:type="band1Horz">
      <w:tblPr/>
      <w:tcPr>
        <w:tcBorders>
          <w:top w:val="single" w:sz="8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  <w:insideV w:val="single" w:sz="8" w:space="0" w:color="BFBFBF" w:themeColor="accent1"/>
        </w:tcBorders>
        <w:shd w:val="clear" w:color="auto" w:fill="EFEFEF" w:themeFill="accent1" w:themeFillTint="3F"/>
      </w:tcPr>
    </w:tblStylePr>
    <w:tblStylePr w:type="band2Horz">
      <w:tblPr/>
      <w:tcPr>
        <w:tcBorders>
          <w:top w:val="single" w:sz="8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  <w:insideV w:val="single" w:sz="8" w:space="0" w:color="BFBF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FBFBF" w:themeColor="accent1"/>
        <w:left w:val="single" w:sz="8" w:space="0" w:color="BFBFBF" w:themeColor="accent1"/>
        <w:bottom w:val="single" w:sz="8" w:space="0" w:color="BFBFBF" w:themeColor="accent1"/>
        <w:right w:val="single" w:sz="8" w:space="0" w:color="BFBF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</w:tcBorders>
      </w:tcPr>
    </w:tblStylePr>
    <w:tblStylePr w:type="band1Horz">
      <w:tblPr/>
      <w:tcPr>
        <w:tcBorders>
          <w:top w:val="single" w:sz="8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8F8F8F" w:themeColor="accent1" w:themeShade="BF"/>
    </w:rPr>
    <w:tblPr>
      <w:tblStyleRowBandSize w:val="1"/>
      <w:tblStyleColBandSize w:val="1"/>
      <w:tblBorders>
        <w:top w:val="single" w:sz="8" w:space="0" w:color="BFBFBF" w:themeColor="accent1"/>
        <w:bottom w:val="single" w:sz="8" w:space="0" w:color="BFBF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1"/>
          <w:left w:val="nil"/>
          <w:bottom w:val="single" w:sz="8" w:space="0" w:color="BFBF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1"/>
          <w:left w:val="nil"/>
          <w:bottom w:val="single" w:sz="8" w:space="0" w:color="BFBF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8D8D8" w:themeColor="accent1" w:themeTint="99"/>
        <w:bottom w:val="single" w:sz="4" w:space="0" w:color="D8D8D8" w:themeColor="accent1" w:themeTint="99"/>
        <w:insideH w:val="single" w:sz="4" w:space="0" w:color="D8D8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1"/>
        <w:left w:val="single" w:sz="4" w:space="0" w:color="BFBFBF" w:themeColor="accent1"/>
        <w:bottom w:val="single" w:sz="4" w:space="0" w:color="BFBFBF" w:themeColor="accent1"/>
        <w:right w:val="single" w:sz="4" w:space="0" w:color="BFBF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1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1"/>
          <w:right w:val="single" w:sz="4" w:space="0" w:color="BFBFBF" w:themeColor="accent1"/>
        </w:tcBorders>
      </w:tcPr>
    </w:tblStylePr>
    <w:tblStylePr w:type="band1Horz">
      <w:tblPr/>
      <w:tcPr>
        <w:tcBorders>
          <w:top w:val="single" w:sz="4" w:space="0" w:color="BFBFBF" w:themeColor="accent1"/>
          <w:bottom w:val="single" w:sz="4" w:space="0" w:color="BFBF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1"/>
          <w:left w:val="nil"/>
        </w:tcBorders>
      </w:tcPr>
    </w:tblStylePr>
    <w:tblStylePr w:type="swCell">
      <w:tblPr/>
      <w:tcPr>
        <w:tcBorders>
          <w:top w:val="double" w:sz="4" w:space="0" w:color="BFBF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8D8D8" w:themeColor="accent1" w:themeTint="99"/>
        <w:left w:val="single" w:sz="4" w:space="0" w:color="D8D8D8" w:themeColor="accent1" w:themeTint="99"/>
        <w:bottom w:val="single" w:sz="4" w:space="0" w:color="D8D8D8" w:themeColor="accent1" w:themeTint="99"/>
        <w:right w:val="single" w:sz="4" w:space="0" w:color="D8D8D8" w:themeColor="accent1" w:themeTint="99"/>
        <w:insideH w:val="single" w:sz="4" w:space="0" w:color="D8D8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1"/>
          <w:left w:val="single" w:sz="4" w:space="0" w:color="BFBFBF" w:themeColor="accent1"/>
          <w:bottom w:val="single" w:sz="4" w:space="0" w:color="BFBFBF" w:themeColor="accent1"/>
          <w:right w:val="single" w:sz="4" w:space="0" w:color="BFBFBF" w:themeColor="accent1"/>
          <w:insideH w:val="nil"/>
        </w:tcBorders>
        <w:shd w:val="clear" w:color="auto" w:fill="BFBFBF" w:themeFill="accent1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1"/>
        <w:left w:val="single" w:sz="24" w:space="0" w:color="BFBFBF" w:themeColor="accent1"/>
        <w:bottom w:val="single" w:sz="24" w:space="0" w:color="BFBFBF" w:themeColor="accent1"/>
        <w:right w:val="single" w:sz="24" w:space="0" w:color="BFBFBF" w:themeColor="accent1"/>
      </w:tblBorders>
    </w:tblPr>
    <w:tcPr>
      <w:shd w:val="clear" w:color="auto" w:fill="BFBF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8F8F8F" w:themeColor="accent1" w:themeShade="BF"/>
    </w:rPr>
    <w:tblPr>
      <w:tblStyleRowBandSize w:val="1"/>
      <w:tblStyleColBandSize w:val="1"/>
      <w:tblBorders>
        <w:top w:val="single" w:sz="4" w:space="0" w:color="BFBFBF" w:themeColor="accent1"/>
        <w:bottom w:val="single" w:sz="4" w:space="0" w:color="BFBF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8F8F8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CFCF" w:themeColor="accent1" w:themeTint="BF"/>
        <w:left w:val="single" w:sz="8" w:space="0" w:color="CFCFCF" w:themeColor="accent1" w:themeTint="BF"/>
        <w:bottom w:val="single" w:sz="8" w:space="0" w:color="CFCFCF" w:themeColor="accent1" w:themeTint="BF"/>
        <w:right w:val="single" w:sz="8" w:space="0" w:color="CFCFCF" w:themeColor="accent1" w:themeTint="BF"/>
        <w:insideH w:val="single" w:sz="8" w:space="0" w:color="CFCFCF" w:themeColor="accent1" w:themeTint="BF"/>
        <w:insideV w:val="single" w:sz="8" w:space="0" w:color="CFCFCF" w:themeColor="accent1" w:themeTint="BF"/>
      </w:tblBorders>
    </w:tblPr>
    <w:tcPr>
      <w:shd w:val="clear" w:color="auto" w:fill="EFEF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1" w:themeFillTint="7F"/>
      </w:tcPr>
    </w:tblStylePr>
    <w:tblStylePr w:type="band1Horz">
      <w:tblPr/>
      <w:tcPr>
        <w:shd w:val="clear" w:color="auto" w:fill="DFDF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1"/>
        <w:left w:val="single" w:sz="8" w:space="0" w:color="BFBFBF" w:themeColor="accent1"/>
        <w:bottom w:val="single" w:sz="8" w:space="0" w:color="BFBFBF" w:themeColor="accent1"/>
        <w:right w:val="single" w:sz="8" w:space="0" w:color="BFBFBF" w:themeColor="accent1"/>
        <w:insideH w:val="single" w:sz="8" w:space="0" w:color="BFBFBF" w:themeColor="accent1"/>
        <w:insideV w:val="single" w:sz="8" w:space="0" w:color="BFBFBF" w:themeColor="accent1"/>
      </w:tblBorders>
    </w:tblPr>
    <w:tcPr>
      <w:shd w:val="clear" w:color="auto" w:fill="EFEF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1" w:themeFillTint="33"/>
      </w:tcPr>
    </w:tblStylePr>
    <w:tblStylePr w:type="band1Vert">
      <w:tblPr/>
      <w:tcPr>
        <w:shd w:val="clear" w:color="auto" w:fill="DFDFDF" w:themeFill="accent1" w:themeFillTint="7F"/>
      </w:tcPr>
    </w:tblStylePr>
    <w:tblStylePr w:type="band1Horz">
      <w:tblPr/>
      <w:tcPr>
        <w:tcBorders>
          <w:insideH w:val="single" w:sz="6" w:space="0" w:color="BFBFBF" w:themeColor="accent1"/>
          <w:insideV w:val="single" w:sz="6" w:space="0" w:color="BFBFBF" w:themeColor="accent1"/>
        </w:tcBorders>
        <w:shd w:val="clear" w:color="auto" w:fill="DFDF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1"/>
        <w:bottom w:val="single" w:sz="8" w:space="0" w:color="BFBF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FBF" w:themeColor="accent1"/>
          <w:bottom w:val="single" w:sz="8" w:space="0" w:color="BFBF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1"/>
          <w:bottom w:val="single" w:sz="8" w:space="0" w:color="BFBFBF" w:themeColor="accent1"/>
        </w:tcBorders>
      </w:tcPr>
    </w:tblStylePr>
    <w:tblStylePr w:type="band1Vert">
      <w:tblPr/>
      <w:tcPr>
        <w:shd w:val="clear" w:color="auto" w:fill="EFEFEF" w:themeFill="accent1" w:themeFillTint="3F"/>
      </w:tcPr>
    </w:tblStylePr>
    <w:tblStylePr w:type="band1Horz">
      <w:tblPr/>
      <w:tcPr>
        <w:shd w:val="clear" w:color="auto" w:fill="EFEF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1"/>
        <w:left w:val="single" w:sz="8" w:space="0" w:color="BFBFBF" w:themeColor="accent1"/>
        <w:bottom w:val="single" w:sz="8" w:space="0" w:color="BFBFBF" w:themeColor="accent1"/>
        <w:right w:val="single" w:sz="8" w:space="0" w:color="BFBF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CFCF" w:themeColor="accent1" w:themeTint="BF"/>
        <w:left w:val="single" w:sz="8" w:space="0" w:color="CFCFCF" w:themeColor="accent1" w:themeTint="BF"/>
        <w:bottom w:val="single" w:sz="8" w:space="0" w:color="CFCFCF" w:themeColor="accent1" w:themeTint="BF"/>
        <w:right w:val="single" w:sz="8" w:space="0" w:color="CFCFCF" w:themeColor="accent1" w:themeTint="BF"/>
        <w:insideH w:val="single" w:sz="8" w:space="0" w:color="CFC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1" w:themeTint="BF"/>
          <w:left w:val="single" w:sz="8" w:space="0" w:color="CFCFCF" w:themeColor="accent1" w:themeTint="BF"/>
          <w:bottom w:val="single" w:sz="8" w:space="0" w:color="CFCFCF" w:themeColor="accent1" w:themeTint="BF"/>
          <w:right w:val="single" w:sz="8" w:space="0" w:color="CFCFCF" w:themeColor="accent1" w:themeTint="BF"/>
          <w:insideH w:val="nil"/>
          <w:insideV w:val="nil"/>
        </w:tcBorders>
        <w:shd w:val="clear" w:color="auto" w:fill="BFBF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1" w:themeTint="BF"/>
          <w:left w:val="single" w:sz="8" w:space="0" w:color="CFCFCF" w:themeColor="accent1" w:themeTint="BF"/>
          <w:bottom w:val="single" w:sz="8" w:space="0" w:color="CFCFCF" w:themeColor="accent1" w:themeTint="BF"/>
          <w:right w:val="single" w:sz="8" w:space="0" w:color="CFC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8F8F8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06993"/>
    <w:rPr>
      <w:color w:val="605E5C"/>
      <w:shd w:val="clear" w:color="auto" w:fill="E1DFDD"/>
    </w:rPr>
  </w:style>
  <w:style w:type="paragraph" w:customStyle="1" w:styleId="Default">
    <w:name w:val="Default"/>
    <w:rsid w:val="00A06993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itTanmai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tanmai-mehrotra-123205a2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ya97\Documents\tm81739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GitTanmai" TargetMode="External"/><Relationship Id="rId1" Type="http://schemas.openxmlformats.org/officeDocument/2006/relationships/hyperlink" Target="https://www.linkedin.com/in/tanmai-mehrotra-123205a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garwal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CEB49447FC4427A71B992CC63A7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7E3D6-AAF6-4FC5-81A1-44D9F518B603}"/>
      </w:docPartPr>
      <w:docPartBody>
        <w:p w:rsidR="000A7CA7" w:rsidRDefault="001C5780">
          <w:pPr>
            <w:pStyle w:val="7CCEB49447FC4427A71B992CC63A7553"/>
          </w:pPr>
          <w:r w:rsidRPr="00906BEE">
            <w:t>Objective</w:t>
          </w:r>
        </w:p>
      </w:docPartBody>
    </w:docPart>
    <w:docPart>
      <w:docPartPr>
        <w:name w:val="4835858E0A3A466387C17E114D36B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5BF2A-A297-495F-A205-760D0C582BF1}"/>
      </w:docPartPr>
      <w:docPartBody>
        <w:p w:rsidR="000A7CA7" w:rsidRDefault="001C5780">
          <w:pPr>
            <w:pStyle w:val="4835858E0A3A466387C17E114D36B835"/>
          </w:pPr>
          <w:r w:rsidRPr="00906BEE">
            <w:t>Skills</w:t>
          </w:r>
        </w:p>
      </w:docPartBody>
    </w:docPart>
    <w:docPart>
      <w:docPartPr>
        <w:name w:val="CD19C786C7044066A6C11BE9ECCA0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398E2-FD1D-4860-8D40-43F09C780AE0}"/>
      </w:docPartPr>
      <w:docPartBody>
        <w:p w:rsidR="000A7CA7" w:rsidRDefault="001C5780">
          <w:pPr>
            <w:pStyle w:val="CD19C786C7044066A6C11BE9ECCA08DB"/>
          </w:pPr>
          <w:r>
            <w:t>Your name</w:t>
          </w:r>
        </w:p>
      </w:docPartBody>
    </w:docPart>
    <w:docPart>
      <w:docPartPr>
        <w:name w:val="8EC7F39F06DD449D83A7AF0E95EF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5FB2D-D8DE-4E47-B427-6E461204004E}"/>
      </w:docPartPr>
      <w:docPartBody>
        <w:p w:rsidR="000A7CA7" w:rsidRDefault="001C5780">
          <w:pPr>
            <w:pStyle w:val="8EC7F39F06DD449D83A7AF0E95EFCE74"/>
          </w:pPr>
          <w:r w:rsidRPr="00906BEE">
            <w:t>Education</w:t>
          </w:r>
        </w:p>
      </w:docPartBody>
    </w:docPart>
    <w:docPart>
      <w:docPartPr>
        <w:name w:val="7AD2711FD7E749E48C32B0DCAB134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74602-AC35-4706-B619-DDF7DD42CAE2}"/>
      </w:docPartPr>
      <w:docPartBody>
        <w:p w:rsidR="0096362F" w:rsidRDefault="00DE7792" w:rsidP="00DE7792">
          <w:pPr>
            <w:pStyle w:val="7AD2711FD7E749E48C32B0DCAB13413E"/>
          </w:pPr>
          <w:r>
            <w:t>Your name</w:t>
          </w:r>
        </w:p>
      </w:docPartBody>
    </w:docPart>
    <w:docPart>
      <w:docPartPr>
        <w:name w:val="777B64BAFA7D4902A15EBE217D387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A0F0A-6017-493B-BCC0-38BD96C6D122}"/>
      </w:docPartPr>
      <w:docPartBody>
        <w:p w:rsidR="0096362F" w:rsidRDefault="00DE7792" w:rsidP="00DE7792">
          <w:pPr>
            <w:pStyle w:val="777B64BAFA7D4902A15EBE217D3874AA"/>
          </w:pPr>
          <w:r w:rsidRPr="007D6458">
            <w:t>Profession or Industry</w:t>
          </w:r>
        </w:p>
      </w:docPartBody>
    </w:docPart>
    <w:docPart>
      <w:docPartPr>
        <w:name w:val="768A12036CDC48228CD5CA9732DFE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D8746-F7EE-4734-AEA6-8E43DF009AB7}"/>
      </w:docPartPr>
      <w:docPartBody>
        <w:p w:rsidR="0096362F" w:rsidRDefault="00DE7792" w:rsidP="00DE7792">
          <w:pPr>
            <w:pStyle w:val="768A12036CDC48228CD5CA9732DFEE3C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41"/>
    <w:rsid w:val="00012D68"/>
    <w:rsid w:val="000A7CA7"/>
    <w:rsid w:val="00134689"/>
    <w:rsid w:val="001C5780"/>
    <w:rsid w:val="002F3D4F"/>
    <w:rsid w:val="004370CD"/>
    <w:rsid w:val="00443A2F"/>
    <w:rsid w:val="004F519D"/>
    <w:rsid w:val="005A5AF2"/>
    <w:rsid w:val="00603094"/>
    <w:rsid w:val="006B0F11"/>
    <w:rsid w:val="0096362F"/>
    <w:rsid w:val="009637B6"/>
    <w:rsid w:val="00AB0ABF"/>
    <w:rsid w:val="00AC5941"/>
    <w:rsid w:val="00B45016"/>
    <w:rsid w:val="00CA66CE"/>
    <w:rsid w:val="00DE7792"/>
    <w:rsid w:val="00E452C3"/>
    <w:rsid w:val="00E84845"/>
    <w:rsid w:val="00FD1C34"/>
    <w:rsid w:val="00F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9750CF05754DB18E0508C1CB03A458">
    <w:name w:val="C99750CF05754DB18E0508C1CB03A458"/>
  </w:style>
  <w:style w:type="paragraph" w:customStyle="1" w:styleId="7CCEB49447FC4427A71B992CC63A7553">
    <w:name w:val="7CCEB49447FC4427A71B992CC63A7553"/>
  </w:style>
  <w:style w:type="paragraph" w:customStyle="1" w:styleId="7D4F2DBC7CBF4997B37B73E664DA8FCB">
    <w:name w:val="7D4F2DBC7CBF4997B37B73E664DA8FCB"/>
  </w:style>
  <w:style w:type="paragraph" w:customStyle="1" w:styleId="4835858E0A3A466387C17E114D36B835">
    <w:name w:val="4835858E0A3A466387C17E114D36B835"/>
  </w:style>
  <w:style w:type="paragraph" w:customStyle="1" w:styleId="250679B6F6534881BFFE5639A98B4987">
    <w:name w:val="250679B6F6534881BFFE5639A98B4987"/>
  </w:style>
  <w:style w:type="paragraph" w:customStyle="1" w:styleId="CD19C786C7044066A6C11BE9ECCA08DB">
    <w:name w:val="CD19C786C7044066A6C11BE9ECCA08DB"/>
  </w:style>
  <w:style w:type="paragraph" w:customStyle="1" w:styleId="3FC12E7E2218484DBAFD01B27F38915E">
    <w:name w:val="3FC12E7E2218484DBAFD01B27F38915E"/>
  </w:style>
  <w:style w:type="paragraph" w:customStyle="1" w:styleId="537258C889AB4BA5B86843CB900D43E3">
    <w:name w:val="537258C889AB4BA5B86843CB900D43E3"/>
  </w:style>
  <w:style w:type="paragraph" w:customStyle="1" w:styleId="E415C3AA7CC84687892E6A54BC548EF2">
    <w:name w:val="E415C3AA7CC84687892E6A54BC548EF2"/>
  </w:style>
  <w:style w:type="paragraph" w:customStyle="1" w:styleId="007BC4337BDF4852869118FF4A372A8D">
    <w:name w:val="007BC4337BDF4852869118FF4A372A8D"/>
  </w:style>
  <w:style w:type="paragraph" w:customStyle="1" w:styleId="BC3EF7BD90254AECBB126E1F376BC257">
    <w:name w:val="BC3EF7BD90254AECBB126E1F376BC257"/>
  </w:style>
  <w:style w:type="paragraph" w:customStyle="1" w:styleId="A890C953296747F8AC485B70B76FBF80">
    <w:name w:val="A890C953296747F8AC485B70B76FBF80"/>
  </w:style>
  <w:style w:type="paragraph" w:customStyle="1" w:styleId="A02B447BBFF949438E89DDD7E3F1682B">
    <w:name w:val="A02B447BBFF949438E89DDD7E3F1682B"/>
  </w:style>
  <w:style w:type="paragraph" w:customStyle="1" w:styleId="D17837A58F634266A5A0C06BB88FCC85">
    <w:name w:val="D17837A58F634266A5A0C06BB88FCC85"/>
  </w:style>
  <w:style w:type="paragraph" w:customStyle="1" w:styleId="29A6001F73734B3AA4986274B98183D5">
    <w:name w:val="29A6001F73734B3AA4986274B98183D5"/>
  </w:style>
  <w:style w:type="paragraph" w:customStyle="1" w:styleId="BDD5CDAE37194817BA442C0D50D38D17">
    <w:name w:val="BDD5CDAE37194817BA442C0D50D38D17"/>
  </w:style>
  <w:style w:type="paragraph" w:customStyle="1" w:styleId="487A3D92C7B44912855A88F085738AE8">
    <w:name w:val="487A3D92C7B44912855A88F085738AE8"/>
  </w:style>
  <w:style w:type="paragraph" w:customStyle="1" w:styleId="A94C8DF3F88847F2875DF059E97B7492">
    <w:name w:val="A94C8DF3F88847F2875DF059E97B7492"/>
  </w:style>
  <w:style w:type="paragraph" w:customStyle="1" w:styleId="7286B8C570C84937B517A4BFAF16788D">
    <w:name w:val="7286B8C570C84937B517A4BFAF16788D"/>
  </w:style>
  <w:style w:type="paragraph" w:customStyle="1" w:styleId="8EC7F39F06DD449D83A7AF0E95EFCE74">
    <w:name w:val="8EC7F39F06DD449D83A7AF0E95EFCE74"/>
  </w:style>
  <w:style w:type="paragraph" w:customStyle="1" w:styleId="90FECFB707094C8D9C734B5C9368ED28">
    <w:name w:val="90FECFB707094C8D9C734B5C9368ED28"/>
  </w:style>
  <w:style w:type="paragraph" w:customStyle="1" w:styleId="F79D7D9E3CC648558B3976CCF899CCB7">
    <w:name w:val="F79D7D9E3CC648558B3976CCF899CCB7"/>
  </w:style>
  <w:style w:type="paragraph" w:customStyle="1" w:styleId="F557E223B78F4BC2BBDE176264D2FEBF">
    <w:name w:val="F557E223B78F4BC2BBDE176264D2FEBF"/>
  </w:style>
  <w:style w:type="paragraph" w:customStyle="1" w:styleId="77B953E9FDD24DEFBADD133D2770184F">
    <w:name w:val="77B953E9FDD24DEFBADD133D2770184F"/>
  </w:style>
  <w:style w:type="paragraph" w:customStyle="1" w:styleId="1AD19C82BD434E5885AF615E3AF8CB9B">
    <w:name w:val="1AD19C82BD434E5885AF615E3AF8CB9B"/>
  </w:style>
  <w:style w:type="paragraph" w:customStyle="1" w:styleId="E096DA2B0FB24F21A17EEB2891C04AB1">
    <w:name w:val="E096DA2B0FB24F21A17EEB2891C04AB1"/>
  </w:style>
  <w:style w:type="paragraph" w:customStyle="1" w:styleId="FC77425FD3204AE296421C344ECB60D5">
    <w:name w:val="FC77425FD3204AE296421C344ECB60D5"/>
  </w:style>
  <w:style w:type="paragraph" w:customStyle="1" w:styleId="803B52BB688F4811A1679F803458CCCF">
    <w:name w:val="803B52BB688F4811A1679F803458CCCF"/>
  </w:style>
  <w:style w:type="paragraph" w:customStyle="1" w:styleId="3D77CB438D524808BA045BB50BE89D7E">
    <w:name w:val="3D77CB438D524808BA045BB50BE89D7E"/>
  </w:style>
  <w:style w:type="paragraph" w:customStyle="1" w:styleId="55303BB06FC1406CBBE453448AA9F35A">
    <w:name w:val="55303BB06FC1406CBBE453448AA9F35A"/>
  </w:style>
  <w:style w:type="paragraph" w:customStyle="1" w:styleId="83DE72FEAD384A8FA01711EC8ED11C83">
    <w:name w:val="83DE72FEAD384A8FA01711EC8ED11C83"/>
    <w:rsid w:val="00AC5941"/>
  </w:style>
  <w:style w:type="paragraph" w:customStyle="1" w:styleId="677511546FA44776A58479EA761B0234">
    <w:name w:val="677511546FA44776A58479EA761B0234"/>
    <w:rsid w:val="00AC5941"/>
  </w:style>
  <w:style w:type="paragraph" w:customStyle="1" w:styleId="E06B06FBF7DB4665A75CF634FB129B74">
    <w:name w:val="E06B06FBF7DB4665A75CF634FB129B74"/>
    <w:rsid w:val="00AC5941"/>
  </w:style>
  <w:style w:type="paragraph" w:customStyle="1" w:styleId="876D09336284495799E7537E20E8BE2D">
    <w:name w:val="876D09336284495799E7537E20E8BE2D"/>
    <w:rsid w:val="00AC5941"/>
  </w:style>
  <w:style w:type="paragraph" w:customStyle="1" w:styleId="3941D5B9BFA5404BA0F59F156117F846">
    <w:name w:val="3941D5B9BFA5404BA0F59F156117F846"/>
    <w:rsid w:val="00AC5941"/>
  </w:style>
  <w:style w:type="paragraph" w:customStyle="1" w:styleId="41D41658FB9642B1A5FC3E31FCF26A33">
    <w:name w:val="41D41658FB9642B1A5FC3E31FCF26A33"/>
    <w:rsid w:val="00AC5941"/>
  </w:style>
  <w:style w:type="paragraph" w:customStyle="1" w:styleId="7F78677C7D0A4549993ED2FB3D6B28B1">
    <w:name w:val="7F78677C7D0A4549993ED2FB3D6B28B1"/>
    <w:rsid w:val="00AC5941"/>
  </w:style>
  <w:style w:type="paragraph" w:customStyle="1" w:styleId="95848FB3C5F44814B4797D325B4EA661">
    <w:name w:val="95848FB3C5F44814B4797D325B4EA661"/>
    <w:rsid w:val="00AC5941"/>
  </w:style>
  <w:style w:type="paragraph" w:customStyle="1" w:styleId="43F4C5BA87E04114BAE84EBB1D5F07E1">
    <w:name w:val="43F4C5BA87E04114BAE84EBB1D5F07E1"/>
    <w:rsid w:val="00AC5941"/>
  </w:style>
  <w:style w:type="paragraph" w:customStyle="1" w:styleId="DEB86B8A67EF449B882C74C7488D141B">
    <w:name w:val="DEB86B8A67EF449B882C74C7488D141B"/>
    <w:rsid w:val="00AC5941"/>
  </w:style>
  <w:style w:type="paragraph" w:customStyle="1" w:styleId="24EE9A216FD4456AAABB6E6501E7F6CC">
    <w:name w:val="24EE9A216FD4456AAABB6E6501E7F6CC"/>
    <w:rsid w:val="00AC5941"/>
  </w:style>
  <w:style w:type="paragraph" w:customStyle="1" w:styleId="9D8F66B0BB0E4789BF3E130A6393E293">
    <w:name w:val="9D8F66B0BB0E4789BF3E130A6393E293"/>
    <w:rsid w:val="00AC5941"/>
  </w:style>
  <w:style w:type="paragraph" w:customStyle="1" w:styleId="A62D245D783348339DFE6326E6AAAE06">
    <w:name w:val="A62D245D783348339DFE6326E6AAAE06"/>
    <w:rsid w:val="00AC5941"/>
  </w:style>
  <w:style w:type="paragraph" w:customStyle="1" w:styleId="1949F826B5254D7499FD2494D743B82F">
    <w:name w:val="1949F826B5254D7499FD2494D743B82F"/>
    <w:rsid w:val="00AC5941"/>
  </w:style>
  <w:style w:type="paragraph" w:customStyle="1" w:styleId="32D8FEA158F645F293D9D32C72A2C14A">
    <w:name w:val="32D8FEA158F645F293D9D32C72A2C14A"/>
    <w:rsid w:val="00AC5941"/>
  </w:style>
  <w:style w:type="paragraph" w:customStyle="1" w:styleId="C83D6AA4D15D400E96024D9237A83E50">
    <w:name w:val="C83D6AA4D15D400E96024D9237A83E50"/>
    <w:rsid w:val="00AC5941"/>
  </w:style>
  <w:style w:type="paragraph" w:customStyle="1" w:styleId="238FA570434045DDAAE51DEFB1B2A83B">
    <w:name w:val="238FA570434045DDAAE51DEFB1B2A83B"/>
    <w:rsid w:val="00AC5941"/>
  </w:style>
  <w:style w:type="paragraph" w:customStyle="1" w:styleId="334BA72E219E4309AF84B98D1355AA38">
    <w:name w:val="334BA72E219E4309AF84B98D1355AA38"/>
    <w:rsid w:val="00AC5941"/>
  </w:style>
  <w:style w:type="paragraph" w:customStyle="1" w:styleId="2BFFB9072D7C4772AE69F3C0C95AB299">
    <w:name w:val="2BFFB9072D7C4772AE69F3C0C95AB299"/>
    <w:rsid w:val="000A7CA7"/>
  </w:style>
  <w:style w:type="paragraph" w:customStyle="1" w:styleId="65E49CC69F7B460CB20F48D3D010E019">
    <w:name w:val="65E49CC69F7B460CB20F48D3D010E019"/>
    <w:rsid w:val="00134689"/>
  </w:style>
  <w:style w:type="paragraph" w:customStyle="1" w:styleId="D196EEA25C604E2B836E13135F6A9F20">
    <w:name w:val="D196EEA25C604E2B836E13135F6A9F20"/>
    <w:rsid w:val="00134689"/>
  </w:style>
  <w:style w:type="paragraph" w:customStyle="1" w:styleId="AFBE8D38CCF24E72B7CC590B6BC2EDC3">
    <w:name w:val="AFBE8D38CCF24E72B7CC590B6BC2EDC3"/>
    <w:rsid w:val="00134689"/>
  </w:style>
  <w:style w:type="paragraph" w:customStyle="1" w:styleId="3B7CD617C2A847678DD1F1D7BC880A38">
    <w:name w:val="3B7CD617C2A847678DD1F1D7BC880A38"/>
    <w:rsid w:val="00134689"/>
  </w:style>
  <w:style w:type="paragraph" w:customStyle="1" w:styleId="2D5CC34AAEFD446999EDF908B4B68CA9">
    <w:name w:val="2D5CC34AAEFD446999EDF908B4B68CA9"/>
    <w:rsid w:val="00134689"/>
  </w:style>
  <w:style w:type="paragraph" w:customStyle="1" w:styleId="065F430E0F0B4BE492E3ECBF5BA24BDB">
    <w:name w:val="065F430E0F0B4BE492E3ECBF5BA24BDB"/>
    <w:rsid w:val="00134689"/>
  </w:style>
  <w:style w:type="paragraph" w:customStyle="1" w:styleId="91AD5CFBB4744E84809329341F86F48F">
    <w:name w:val="91AD5CFBB4744E84809329341F86F48F"/>
    <w:rsid w:val="00134689"/>
  </w:style>
  <w:style w:type="paragraph" w:customStyle="1" w:styleId="08B4C54584EE422D9C0FE198824AD6C6">
    <w:name w:val="08B4C54584EE422D9C0FE198824AD6C6"/>
    <w:rsid w:val="00134689"/>
  </w:style>
  <w:style w:type="paragraph" w:customStyle="1" w:styleId="F9DC04D1B4DF42CEBFF0475920F21E57">
    <w:name w:val="F9DC04D1B4DF42CEBFF0475920F21E57"/>
    <w:rsid w:val="00134689"/>
  </w:style>
  <w:style w:type="paragraph" w:customStyle="1" w:styleId="E19A91A329B4464D8738E1BDC970B670">
    <w:name w:val="E19A91A329B4464D8738E1BDC970B670"/>
    <w:rsid w:val="00134689"/>
  </w:style>
  <w:style w:type="paragraph" w:customStyle="1" w:styleId="FC6050B21CC448B7A4BD4FA4BC19A85A">
    <w:name w:val="FC6050B21CC448B7A4BD4FA4BC19A85A"/>
    <w:rsid w:val="00134689"/>
  </w:style>
  <w:style w:type="paragraph" w:customStyle="1" w:styleId="8BA4027625C14F1FA89C972D18BD1B1F">
    <w:name w:val="8BA4027625C14F1FA89C972D18BD1B1F"/>
    <w:rsid w:val="00134689"/>
  </w:style>
  <w:style w:type="paragraph" w:customStyle="1" w:styleId="ADEF98E7029E4837A21D7D1D1F7C70E6">
    <w:name w:val="ADEF98E7029E4837A21D7D1D1F7C70E6"/>
    <w:rsid w:val="00DE7792"/>
  </w:style>
  <w:style w:type="paragraph" w:customStyle="1" w:styleId="EE2A19F61610496A9698815F5FCBE9F0">
    <w:name w:val="EE2A19F61610496A9698815F5FCBE9F0"/>
    <w:rsid w:val="00DE7792"/>
  </w:style>
  <w:style w:type="paragraph" w:customStyle="1" w:styleId="F62211EF56B44EC8BD1AD6371E6E7336">
    <w:name w:val="F62211EF56B44EC8BD1AD6371E6E7336"/>
    <w:rsid w:val="00DE7792"/>
  </w:style>
  <w:style w:type="paragraph" w:customStyle="1" w:styleId="632052F8272C417CAE2934DA30A21698">
    <w:name w:val="632052F8272C417CAE2934DA30A21698"/>
    <w:rsid w:val="00DE7792"/>
  </w:style>
  <w:style w:type="paragraph" w:customStyle="1" w:styleId="7AD2711FD7E749E48C32B0DCAB13413E">
    <w:name w:val="7AD2711FD7E749E48C32B0DCAB13413E"/>
    <w:rsid w:val="00DE7792"/>
  </w:style>
  <w:style w:type="paragraph" w:customStyle="1" w:styleId="777B64BAFA7D4902A15EBE217D3874AA">
    <w:name w:val="777B64BAFA7D4902A15EBE217D3874AA"/>
    <w:rsid w:val="00DE7792"/>
  </w:style>
  <w:style w:type="paragraph" w:customStyle="1" w:styleId="768A12036CDC48228CD5CA9732DFEE3C">
    <w:name w:val="768A12036CDC48228CD5CA9732DFEE3C"/>
    <w:rsid w:val="00DE7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FBFBF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370679-0E4B-4CAF-A29E-92EC88D4D9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</dc:subject>
  <dc:creator/>
  <cp:keywords/>
  <dc:description>https://www.linkedin.com/in/yashagarwal66/| https://github.com/yashag66</dc:description>
  <cp:lastModifiedBy/>
  <cp:revision>1</cp:revision>
  <dcterms:created xsi:type="dcterms:W3CDTF">2021-08-28T06:55:00Z</dcterms:created>
  <dcterms:modified xsi:type="dcterms:W3CDTF">2021-08-28T06:55:00Z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